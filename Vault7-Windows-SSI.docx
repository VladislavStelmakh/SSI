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Pr="00322EA1" w:rsidRDefault="00322EA1" w:rsidP="00781D0B">
      <w:pPr>
        <w:jc w:val="center"/>
        <w:rPr>
          <w:b/>
          <w:sz w:val="28"/>
          <w:lang w:val="en-US"/>
        </w:rPr>
      </w:pPr>
      <w:r w:rsidRPr="00322EA1">
        <w:rPr>
          <w:b/>
          <w:sz w:val="28"/>
          <w:lang w:val="en-US"/>
        </w:rPr>
        <w:t>Vault 7 Wikileaks para Windows</w:t>
      </w:r>
    </w:p>
    <w:p w:rsidR="00EB70E6" w:rsidRPr="00322EA1" w:rsidRDefault="00322EA1" w:rsidP="00781D0B">
      <w:pPr>
        <w:spacing w:after="0"/>
        <w:jc w:val="center"/>
        <w:rPr>
          <w:b/>
          <w:sz w:val="24"/>
          <w:szCs w:val="24"/>
          <w:lang w:val="en-US"/>
        </w:rPr>
      </w:pPr>
      <w:r w:rsidRPr="00322EA1">
        <w:rPr>
          <w:b/>
          <w:sz w:val="24"/>
          <w:szCs w:val="24"/>
          <w:lang w:val="en-US"/>
        </w:rPr>
        <w:t>Vlad</w:t>
      </w:r>
      <w:r>
        <w:rPr>
          <w:b/>
          <w:sz w:val="24"/>
          <w:szCs w:val="24"/>
          <w:lang w:val="en-US"/>
        </w:rPr>
        <w:t>islav Stelmakh</w:t>
      </w:r>
    </w:p>
    <w:p w:rsidR="00781D0B" w:rsidRPr="00781882" w:rsidRDefault="00322EA1" w:rsidP="00781D0B">
      <w:pPr>
        <w:spacing w:after="0"/>
        <w:jc w:val="center"/>
        <w:rPr>
          <w:i/>
        </w:rPr>
      </w:pPr>
      <w:r w:rsidRPr="00781882">
        <w:rPr>
          <w:i/>
        </w:rPr>
        <w:t>UO257580@uniovi.es</w:t>
      </w:r>
      <w:r w:rsidR="00781D0B" w:rsidRPr="00781882">
        <w:rPr>
          <w:i/>
        </w:rPr>
        <w:t xml:space="preserve"> </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322EA1" w:rsidP="00781D0B">
      <w:pPr>
        <w:pBdr>
          <w:top w:val="single" w:sz="4" w:space="1" w:color="auto"/>
          <w:bottom w:val="single" w:sz="4" w:space="1" w:color="auto"/>
        </w:pBdr>
        <w:spacing w:after="0"/>
        <w:jc w:val="both"/>
      </w:pPr>
      <w:r>
        <w:t xml:space="preserve">Este trabajo </w:t>
      </w:r>
      <w:r w:rsidR="00435CD5">
        <w:t xml:space="preserve">recoge y explica toda la información acerca de dicha colección de material confidencial documental de la CIA. Describiendo qué es, qué contiene, cómo y para qué fue creada, este análisis es imprescindible para el conocimiento de todo lo que nos oculta la CIA, todos sus trapos sucios, todo lo que no sabíamos hasta </w:t>
      </w:r>
      <w:r w:rsidR="00781882">
        <w:t>ahora</w:t>
      </w:r>
      <w:r w:rsidR="00435CD5">
        <w:t xml:space="preserve"> y todo de lo que tendríamos que estar </w:t>
      </w:r>
      <w:r w:rsidR="00755213">
        <w:t>protegidos, prevenidos y en alerta, si no queremos sufrir posibles futuros ataques.</w:t>
      </w:r>
    </w:p>
    <w:p w:rsidR="00781D0B" w:rsidRDefault="00781D0B" w:rsidP="00781D0B">
      <w:pPr>
        <w:spacing w:after="0"/>
        <w:jc w:val="both"/>
      </w:pPr>
    </w:p>
    <w:p w:rsidR="00781D0B" w:rsidRDefault="00FD6649" w:rsidP="00FD6649">
      <w:pPr>
        <w:pStyle w:val="Prrafodelista"/>
        <w:numPr>
          <w:ilvl w:val="0"/>
          <w:numId w:val="2"/>
        </w:numPr>
        <w:spacing w:after="0"/>
        <w:jc w:val="both"/>
        <w:rPr>
          <w:b/>
        </w:rPr>
      </w:pPr>
      <w:r w:rsidRPr="00FD6649">
        <w:rPr>
          <w:b/>
        </w:rPr>
        <w:t>Introducción</w:t>
      </w:r>
    </w:p>
    <w:p w:rsidR="00534C89" w:rsidRDefault="00534C89" w:rsidP="00534C89">
      <w:pPr>
        <w:pStyle w:val="Prrafodelista"/>
        <w:spacing w:after="0"/>
        <w:ind w:left="360"/>
        <w:jc w:val="both"/>
        <w:rPr>
          <w:b/>
        </w:rPr>
      </w:pPr>
    </w:p>
    <w:p w:rsidR="008C1CAD" w:rsidRDefault="00755213" w:rsidP="00755213">
      <w:pPr>
        <w:jc w:val="both"/>
      </w:pPr>
      <w:r>
        <w:t>La continua y rápida evolución de la tecnología y sobre todo de la informática, que trae consigo que todas nuestras tecnologías actuales se modernicen, conlleva también a la aparición de muchos nuevos problemas, siendo uno de lo</w:t>
      </w:r>
      <w:r w:rsidR="00781882">
        <w:t>s</w:t>
      </w:r>
      <w:r>
        <w:t xml:space="preserve"> más importantes la aparición de un nuevo tipo de “ladrones” y nuevas técnicas de “robo”, </w:t>
      </w:r>
      <w:proofErr w:type="gramStart"/>
      <w:r>
        <w:t>o</w:t>
      </w:r>
      <w:proofErr w:type="gramEnd"/>
      <w:r>
        <w:t xml:space="preserve"> mejor dicho, nuevos “criminales” con nuevas técnicas de poder llevar a cabo sus acometidas en el intento de obtener beneficios propios de manera ilegal. </w:t>
      </w:r>
      <w:r w:rsidR="008C1CAD">
        <w:t>Si hoy en día vemos tanta seguridad en aplicaciones, programas, navegadores…, tantos antivirus y programas de protección de datos e información, es debido a que por otro lado existen miles y miles de softwares malignos (</w:t>
      </w:r>
      <w:proofErr w:type="gramStart"/>
      <w:r w:rsidR="008C1CAD">
        <w:t>malware</w:t>
      </w:r>
      <w:proofErr w:type="gramEnd"/>
      <w:r w:rsidR="008C1CAD">
        <w:t xml:space="preserve">), y de personas que se dedican a realizar actos indebidos. </w:t>
      </w:r>
    </w:p>
    <w:p w:rsidR="00E712F3" w:rsidRDefault="008C1CAD" w:rsidP="00755213">
      <w:pPr>
        <w:jc w:val="both"/>
      </w:pPr>
      <w:r>
        <w:t>Por ello existe un grave problema, y es que no podemos ni debemos fiarnos de nadie hoy en día, debido a que cualquier persona, empresa… que pueda saber cualquier dato nuestro que sea confidencial, es directamente susceptible de ser un posible “delincuente”, una posible vía de fuga de información que pueda comprometer nuestra seguridad y nuestros datos.</w:t>
      </w:r>
      <w:r w:rsidR="00755213">
        <w:t xml:space="preserve"> </w:t>
      </w:r>
    </w:p>
    <w:p w:rsidR="00FD6649" w:rsidRPr="00FD6649" w:rsidRDefault="00E712F3" w:rsidP="00755213">
      <w:pPr>
        <w:jc w:val="both"/>
      </w:pPr>
      <w:r>
        <w:t xml:space="preserve">Es entonces, cuando surgen colecciones como </w:t>
      </w:r>
      <w:proofErr w:type="spellStart"/>
      <w:r>
        <w:t>Vault</w:t>
      </w:r>
      <w:proofErr w:type="spellEnd"/>
      <w:r>
        <w:t xml:space="preserve"> 7, que nos informan, nos ponen en alerta y nos dan a conocer información que </w:t>
      </w:r>
      <w:proofErr w:type="gramStart"/>
      <w:r>
        <w:t>nunca antes</w:t>
      </w:r>
      <w:proofErr w:type="gramEnd"/>
      <w:r>
        <w:t xml:space="preserve"> conocíamos, y hacen que podamos estar prevenidos y seguros.</w:t>
      </w:r>
      <w:r w:rsidR="00755213">
        <w:t xml:space="preserve"> </w:t>
      </w:r>
    </w:p>
    <w:p w:rsidR="00E712F3" w:rsidRDefault="00704C77" w:rsidP="00E712F3">
      <w:pPr>
        <w:pStyle w:val="Prrafodelista"/>
        <w:numPr>
          <w:ilvl w:val="0"/>
          <w:numId w:val="2"/>
        </w:numPr>
        <w:spacing w:after="0"/>
        <w:jc w:val="both"/>
        <w:rPr>
          <w:b/>
        </w:rPr>
      </w:pPr>
      <w:r>
        <w:rPr>
          <w:b/>
        </w:rPr>
        <w:t xml:space="preserve">Historia sobre </w:t>
      </w:r>
      <w:proofErr w:type="spellStart"/>
      <w:r>
        <w:rPr>
          <w:b/>
        </w:rPr>
        <w:t>Vault</w:t>
      </w:r>
      <w:proofErr w:type="spellEnd"/>
      <w:r>
        <w:rPr>
          <w:b/>
        </w:rPr>
        <w:t xml:space="preserve"> 7</w:t>
      </w:r>
      <w:r w:rsidR="00661FED">
        <w:rPr>
          <w:b/>
        </w:rPr>
        <w:t xml:space="preserve"> e información importante sobre la CIA</w:t>
      </w:r>
    </w:p>
    <w:p w:rsidR="00534C89" w:rsidRPr="00704C77" w:rsidRDefault="00534C89" w:rsidP="00534C89">
      <w:pPr>
        <w:pStyle w:val="Prrafodelista"/>
        <w:spacing w:after="0"/>
        <w:ind w:left="360"/>
        <w:jc w:val="both"/>
        <w:rPr>
          <w:b/>
        </w:rPr>
      </w:pPr>
    </w:p>
    <w:p w:rsidR="001E5E93" w:rsidRDefault="00E712F3" w:rsidP="00412D2A">
      <w:pPr>
        <w:pStyle w:val="Prrafodelista"/>
        <w:spacing w:after="0"/>
        <w:ind w:left="0"/>
        <w:jc w:val="both"/>
      </w:pPr>
      <w:proofErr w:type="spellStart"/>
      <w:r>
        <w:t>Vault</w:t>
      </w:r>
      <w:proofErr w:type="spellEnd"/>
      <w:r>
        <w:t xml:space="preserve"> 7 e</w:t>
      </w:r>
      <w:r w:rsidR="00704C77">
        <w:t xml:space="preserve">s la mayor colección sustancial de documentos confidenciales de la Agencia Central de Inteligencia estadounidense (CIA) que se ha filtrado hasta el momento por </w:t>
      </w:r>
      <w:r w:rsidR="004762DF">
        <w:t xml:space="preserve">el portal de filtraciones de </w:t>
      </w:r>
      <w:r w:rsidR="00704C77">
        <w:t>WikiLeaks. Dichos documentos, que hablan sobre las supuestas técnicas de hacking de la CIA</w:t>
      </w:r>
      <w:r w:rsidR="004762DF">
        <w:t xml:space="preserve">, para ejercer vigilancia electrónica y guerra informática, que constan de diversos malwares y armas cibernéticas capaces de afectar numerosos productos, </w:t>
      </w:r>
      <w:r w:rsidR="00704C77">
        <w:t>comenzaron a ser lanzados el 7 de marzo de 2017</w:t>
      </w:r>
      <w:r w:rsidR="00BB2DFE">
        <w:t xml:space="preserve"> con el fin de que </w:t>
      </w:r>
      <w:r w:rsidR="001E5E93">
        <w:t>los desarrolladores fuesen capaces de analizarlas y proteger sus productos de ellas.</w:t>
      </w:r>
    </w:p>
    <w:p w:rsidR="00661FED" w:rsidRDefault="00661FED" w:rsidP="00412D2A">
      <w:pPr>
        <w:pStyle w:val="Prrafodelista"/>
        <w:spacing w:after="0"/>
        <w:ind w:left="0"/>
        <w:jc w:val="both"/>
      </w:pPr>
    </w:p>
    <w:p w:rsidR="004762DF" w:rsidRDefault="00661FED" w:rsidP="00412D2A">
      <w:pPr>
        <w:pStyle w:val="Prrafodelista"/>
        <w:spacing w:after="0"/>
        <w:ind w:left="0"/>
        <w:jc w:val="both"/>
      </w:pPr>
      <w:r>
        <w:t xml:space="preserve">Haciendo uso de dichas armas de hackeo, la CIA era capaz de obtener información masiva desde cualquier </w:t>
      </w:r>
      <w:proofErr w:type="spellStart"/>
      <w:r>
        <w:t>SmartTV</w:t>
      </w:r>
      <w:proofErr w:type="spellEnd"/>
      <w:r>
        <w:t xml:space="preserve">, </w:t>
      </w:r>
      <w:r w:rsidR="00781882">
        <w:t>S</w:t>
      </w:r>
      <w:r>
        <w:t xml:space="preserve">martphone (Android o </w:t>
      </w:r>
      <w:r w:rsidR="001E49D2">
        <w:t>iPhone</w:t>
      </w:r>
      <w:r>
        <w:t xml:space="preserve">), de cualquier aplicación (WhatsApp, </w:t>
      </w:r>
      <w:proofErr w:type="spellStart"/>
      <w:r>
        <w:t>Telegram</w:t>
      </w:r>
      <w:proofErr w:type="spellEnd"/>
      <w:r>
        <w:t xml:space="preserve">…), de afectar </w:t>
      </w:r>
      <w:r>
        <w:lastRenderedPageBreak/>
        <w:t>ordenadores e incluso se han llegado a denunciar operaciones encubiertas de Europa, Medio Oriente y África realizadas desde el consulado estadounidense en la ciudad alemana de Frankfurt.</w:t>
      </w:r>
      <w:r w:rsidR="00CC0377">
        <w:t xml:space="preserve"> La CIA ha llegado incluso a interferir en </w:t>
      </w:r>
      <w:r w:rsidR="00C66853">
        <w:t>las</w:t>
      </w:r>
      <w:r w:rsidR="00D9776D">
        <w:t xml:space="preserve"> elecciones presidenciales</w:t>
      </w:r>
      <w:r w:rsidR="00C66853">
        <w:t xml:space="preserve"> de Francia en 2012.</w:t>
      </w:r>
    </w:p>
    <w:p w:rsidR="00E712F3" w:rsidRDefault="00704C77" w:rsidP="00412D2A">
      <w:pPr>
        <w:pStyle w:val="Prrafodelista"/>
        <w:spacing w:after="0"/>
        <w:ind w:left="0"/>
        <w:jc w:val="both"/>
      </w:pPr>
      <w:r>
        <w:t xml:space="preserve">El rango de tiempo que abarca </w:t>
      </w:r>
      <w:proofErr w:type="spellStart"/>
      <w:r>
        <w:t>Vault</w:t>
      </w:r>
      <w:proofErr w:type="spellEnd"/>
      <w:r>
        <w:t xml:space="preserve"> 7, va desde los años 2013 hasta el 2016, y sus páginas están ordenadas de tal manera que, en cada nivel, aparecen primero las más antiguas.</w:t>
      </w:r>
    </w:p>
    <w:p w:rsidR="00704C77" w:rsidRDefault="00704C77" w:rsidP="00E712F3">
      <w:pPr>
        <w:pStyle w:val="Prrafodelista"/>
        <w:spacing w:after="0"/>
        <w:ind w:left="360"/>
        <w:jc w:val="both"/>
      </w:pPr>
    </w:p>
    <w:p w:rsidR="001E5E93" w:rsidRDefault="00704C77" w:rsidP="00140E32">
      <w:pPr>
        <w:pStyle w:val="Prrafodelista"/>
        <w:spacing w:after="0"/>
        <w:ind w:left="0"/>
        <w:jc w:val="both"/>
      </w:pPr>
      <w:r>
        <w:t>Todo comenzó cuando se lanzó la primera parte d</w:t>
      </w:r>
      <w:r w:rsidR="004762DF">
        <w:t>e un total de siete entregas de filtraciones</w:t>
      </w:r>
      <w:r>
        <w:t>, denominada Año Cero (</w:t>
      </w:r>
      <w:proofErr w:type="spellStart"/>
      <w:r>
        <w:t>Year</w:t>
      </w:r>
      <w:proofErr w:type="spellEnd"/>
      <w:r>
        <w:t xml:space="preserve"> Zero), y que contenía un total de 8761 documentos privados de la CIA acerca de sus tareas de espionaje cibernético</w:t>
      </w:r>
      <w:r w:rsidR="004762DF">
        <w:t>, obtenida recientemente y que abarca desde el año 2016.</w:t>
      </w:r>
    </w:p>
    <w:p w:rsidR="00661FED" w:rsidRDefault="00661FED" w:rsidP="00140E32">
      <w:pPr>
        <w:pStyle w:val="Prrafodelista"/>
        <w:spacing w:after="0"/>
        <w:ind w:left="0"/>
        <w:jc w:val="both"/>
      </w:pPr>
    </w:p>
    <w:p w:rsidR="00661FED" w:rsidRDefault="00661FED" w:rsidP="00140E32">
      <w:pPr>
        <w:pStyle w:val="Prrafodelista"/>
        <w:spacing w:after="0"/>
        <w:ind w:left="0"/>
        <w:jc w:val="both"/>
      </w:pPr>
      <w:r>
        <w:t xml:space="preserve">WikiLeaks destaca que desde el 2001, la CIA ha ganado predominancia política y presupuestaria sobre la Agencia de Seguridad Nacional de los Estados Unidos (NSA). </w:t>
      </w:r>
    </w:p>
    <w:p w:rsidR="00661FED" w:rsidRDefault="00661FED" w:rsidP="00140E32">
      <w:pPr>
        <w:pStyle w:val="Prrafodelista"/>
        <w:spacing w:after="0"/>
        <w:ind w:left="0"/>
        <w:jc w:val="both"/>
      </w:pPr>
      <w:r>
        <w:t>La CIA prácticamente creó su propia Agencia de Seguridad Nacional</w:t>
      </w:r>
      <w:r w:rsidR="000F5BA1">
        <w:t xml:space="preserve">, para replicar las capacidades de la NSA, la agencia rival. </w:t>
      </w:r>
      <w:r w:rsidR="006721D0">
        <w:t>Su propia</w:t>
      </w:r>
      <w:r w:rsidR="000F5BA1">
        <w:t xml:space="preserve"> Agencia, contaba con más de 5000 usuarios registrados y había producido más de 1000 sistemas de hackeo, virus, troyanos y otros programas maliciosos.</w:t>
      </w:r>
    </w:p>
    <w:p w:rsidR="00E960F4" w:rsidRDefault="00E960F4" w:rsidP="00140E32">
      <w:pPr>
        <w:pStyle w:val="Prrafodelista"/>
        <w:spacing w:after="0"/>
        <w:ind w:left="0"/>
        <w:jc w:val="both"/>
      </w:pPr>
    </w:p>
    <w:p w:rsidR="00DD750B" w:rsidRDefault="00DD750B" w:rsidP="00DD750B">
      <w:pPr>
        <w:pStyle w:val="Prrafodelista"/>
        <w:keepNext/>
        <w:spacing w:after="0"/>
        <w:ind w:left="0"/>
      </w:pPr>
      <w:r>
        <w:tab/>
      </w:r>
      <w:r w:rsidR="00E960F4">
        <w:rPr>
          <w:noProof/>
        </w:rPr>
        <w:drawing>
          <wp:inline distT="0" distB="0" distL="0" distR="0">
            <wp:extent cx="2314575" cy="2314575"/>
            <wp:effectExtent l="0" t="0" r="9525" b="9525"/>
            <wp:docPr id="1" name="Imagen 1" descr="https://upload.wikimedia.org/wikipedia/commons/thumb/2/25/Seal_of_the_Central_Intelligence_Agency.svg/220px-Seal_of_the_Central_Intelligence_Agenc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Seal_of_the_Central_Intelligence_Agency.svg/220px-Seal_of_the_Central_Intelligence_Agency.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r>
        <w:t xml:space="preserve"> </w:t>
      </w:r>
      <w:r>
        <w:rPr>
          <w:noProof/>
        </w:rPr>
        <w:tab/>
      </w:r>
      <w:r>
        <w:rPr>
          <w:noProof/>
        </w:rPr>
        <w:tab/>
      </w:r>
      <w:r>
        <w:rPr>
          <w:noProof/>
        </w:rPr>
        <w:tab/>
      </w:r>
      <w:r>
        <w:rPr>
          <w:noProof/>
        </w:rPr>
        <w:tab/>
      </w:r>
      <w:r>
        <w:rPr>
          <w:noProof/>
        </w:rPr>
        <w:drawing>
          <wp:inline distT="0" distB="0" distL="0" distR="0" wp14:anchorId="3CAE9CFC" wp14:editId="11C9329C">
            <wp:extent cx="990600" cy="2284445"/>
            <wp:effectExtent l="0" t="0" r="0" b="1905"/>
            <wp:docPr id="3" name="Imagen 3" descr="Wikileak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kileaks logo.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076" cy="2357033"/>
                    </a:xfrm>
                    <a:prstGeom prst="rect">
                      <a:avLst/>
                    </a:prstGeom>
                    <a:noFill/>
                    <a:ln>
                      <a:noFill/>
                    </a:ln>
                  </pic:spPr>
                </pic:pic>
              </a:graphicData>
            </a:graphic>
          </wp:inline>
        </w:drawing>
      </w:r>
    </w:p>
    <w:p w:rsidR="00E960F4" w:rsidRDefault="00DD750B" w:rsidP="00DD750B">
      <w:pPr>
        <w:pStyle w:val="Descripcin"/>
      </w:pPr>
      <w:r>
        <w:tab/>
        <w:t>Sello de la Agencia Central de Inteligencia (CIA)</w:t>
      </w:r>
      <w:r>
        <w:tab/>
      </w:r>
      <w:r>
        <w:tab/>
      </w:r>
      <w:r>
        <w:tab/>
      </w:r>
      <w:r>
        <w:tab/>
      </w:r>
      <w:r>
        <w:tab/>
        <w:t>Logotipo de WikiLeaks</w:t>
      </w:r>
    </w:p>
    <w:p w:rsidR="00140E32" w:rsidRDefault="00140E32" w:rsidP="00140E32">
      <w:pPr>
        <w:pStyle w:val="Prrafodelista"/>
        <w:spacing w:after="0"/>
        <w:ind w:left="0"/>
        <w:jc w:val="both"/>
      </w:pPr>
    </w:p>
    <w:p w:rsidR="001E5E93" w:rsidRDefault="001E5E93" w:rsidP="001E5E93">
      <w:pPr>
        <w:pStyle w:val="Prrafodelista"/>
        <w:numPr>
          <w:ilvl w:val="0"/>
          <w:numId w:val="2"/>
        </w:numPr>
        <w:spacing w:after="0"/>
        <w:jc w:val="both"/>
        <w:rPr>
          <w:b/>
        </w:rPr>
      </w:pPr>
      <w:r>
        <w:rPr>
          <w:b/>
        </w:rPr>
        <w:t>Fuente de información</w:t>
      </w:r>
    </w:p>
    <w:p w:rsidR="00534C89" w:rsidRDefault="00534C89" w:rsidP="00534C89">
      <w:pPr>
        <w:pStyle w:val="Prrafodelista"/>
        <w:spacing w:after="0"/>
        <w:ind w:left="360"/>
        <w:jc w:val="both"/>
        <w:rPr>
          <w:b/>
        </w:rPr>
      </w:pPr>
    </w:p>
    <w:p w:rsidR="001E5E93" w:rsidRDefault="001E5E93" w:rsidP="00412D2A">
      <w:pPr>
        <w:pStyle w:val="Prrafodelista"/>
        <w:spacing w:after="0"/>
        <w:ind w:left="0"/>
        <w:jc w:val="both"/>
      </w:pPr>
      <w:r>
        <w:t xml:space="preserve">Todos los documentos que se muestran en el </w:t>
      </w:r>
      <w:proofErr w:type="spellStart"/>
      <w:r>
        <w:t>Vault</w:t>
      </w:r>
      <w:proofErr w:type="spellEnd"/>
      <w:r>
        <w:t xml:space="preserve"> 7, son documentos que han sido robados, provenientes de una red </w:t>
      </w:r>
      <w:r w:rsidR="00180F4E">
        <w:t xml:space="preserve">de alta seguridad aislada, situada en Langley, Virginia, dentro del Centro de </w:t>
      </w:r>
      <w:proofErr w:type="spellStart"/>
      <w:r w:rsidR="00180F4E">
        <w:t>Ciberinteligencia</w:t>
      </w:r>
      <w:proofErr w:type="spellEnd"/>
      <w:r w:rsidR="00180F4E">
        <w:t xml:space="preserve"> de la CIA. Todas las fuentes, confían en que WikiLeaks no revelará información que pueda ide</w:t>
      </w:r>
      <w:r w:rsidR="00813917">
        <w:t>n</w:t>
      </w:r>
      <w:r w:rsidR="00180F4E">
        <w:t>tificarles.</w:t>
      </w:r>
    </w:p>
    <w:p w:rsidR="00180F4E" w:rsidRDefault="00180F4E" w:rsidP="00412D2A">
      <w:pPr>
        <w:pStyle w:val="Prrafodelista"/>
        <w:spacing w:after="0"/>
        <w:ind w:left="0"/>
        <w:jc w:val="both"/>
      </w:pPr>
    </w:p>
    <w:p w:rsidR="006721D0" w:rsidRPr="00534C89" w:rsidRDefault="00180F4E" w:rsidP="00840185">
      <w:pPr>
        <w:pStyle w:val="Prrafodelista"/>
        <w:spacing w:after="0"/>
        <w:ind w:left="0"/>
        <w:jc w:val="both"/>
      </w:pPr>
      <w:r>
        <w:t xml:space="preserve">Según asegura WikiLeaks, la CIA ha perdido el control de la mayoría de su material de hackeo, incluyendo </w:t>
      </w:r>
      <w:proofErr w:type="spellStart"/>
      <w:r>
        <w:t>exploits</w:t>
      </w:r>
      <w:proofErr w:type="spellEnd"/>
      <w:r>
        <w:t xml:space="preserve">, virus, troyanos, </w:t>
      </w:r>
      <w:proofErr w:type="gramStart"/>
      <w:r>
        <w:t>malware</w:t>
      </w:r>
      <w:proofErr w:type="gramEnd"/>
      <w:r>
        <w:t xml:space="preserve"> y toda la documentación relacionada, que habían ido a parar a ‘hackers’ privados y a ‘</w:t>
      </w:r>
      <w:proofErr w:type="spellStart"/>
      <w:r>
        <w:t>exhackers</w:t>
      </w:r>
      <w:proofErr w:type="spellEnd"/>
      <w:r>
        <w:t>’ del anterior Gobierno, siendo uno de ellos quién tras haberse hecho con los documentos, tom</w:t>
      </w:r>
      <w:r w:rsidR="00781882">
        <w:t>ó</w:t>
      </w:r>
      <w:r>
        <w:t xml:space="preserve"> la decisión de compartirlos con la web de filtraciones.</w:t>
      </w:r>
    </w:p>
    <w:p w:rsidR="00BD6A01" w:rsidRDefault="006E3026" w:rsidP="00BD6A01">
      <w:pPr>
        <w:pStyle w:val="Prrafodelista"/>
        <w:numPr>
          <w:ilvl w:val="0"/>
          <w:numId w:val="2"/>
        </w:numPr>
        <w:spacing w:after="0"/>
        <w:jc w:val="both"/>
        <w:rPr>
          <w:b/>
        </w:rPr>
      </w:pPr>
      <w:proofErr w:type="gramStart"/>
      <w:r>
        <w:rPr>
          <w:b/>
        </w:rPr>
        <w:lastRenderedPageBreak/>
        <w:t>Malware</w:t>
      </w:r>
      <w:proofErr w:type="gramEnd"/>
      <w:r>
        <w:rPr>
          <w:b/>
        </w:rPr>
        <w:t xml:space="preserve"> </w:t>
      </w:r>
      <w:r w:rsidR="001E49D2">
        <w:rPr>
          <w:b/>
        </w:rPr>
        <w:t xml:space="preserve">de la </w:t>
      </w:r>
      <w:r>
        <w:rPr>
          <w:b/>
        </w:rPr>
        <w:t>CIA</w:t>
      </w:r>
      <w:r w:rsidR="001E49D2">
        <w:rPr>
          <w:b/>
        </w:rPr>
        <w:t xml:space="preserve"> y dispositivos pirateados</w:t>
      </w:r>
    </w:p>
    <w:p w:rsidR="006E3026" w:rsidRDefault="006E3026" w:rsidP="006E3026">
      <w:pPr>
        <w:pStyle w:val="Prrafodelista"/>
        <w:spacing w:after="0"/>
        <w:ind w:left="360"/>
        <w:jc w:val="both"/>
        <w:rPr>
          <w:b/>
        </w:rPr>
      </w:pPr>
      <w:r>
        <w:rPr>
          <w:noProof/>
        </w:rPr>
        <w:drawing>
          <wp:anchor distT="0" distB="0" distL="114300" distR="114300" simplePos="0" relativeHeight="251658240" behindDoc="1" locked="0" layoutInCell="1" allowOverlap="1">
            <wp:simplePos x="0" y="0"/>
            <wp:positionH relativeFrom="column">
              <wp:posOffset>2617470</wp:posOffset>
            </wp:positionH>
            <wp:positionV relativeFrom="paragraph">
              <wp:posOffset>13335</wp:posOffset>
            </wp:positionV>
            <wp:extent cx="4010025" cy="6015990"/>
            <wp:effectExtent l="0" t="0" r="9525" b="3810"/>
            <wp:wrapTight wrapText="bothSides">
              <wp:wrapPolygon edited="0">
                <wp:start x="0" y="0"/>
                <wp:lineTo x="0" y="21545"/>
                <wp:lineTo x="21549" y="21545"/>
                <wp:lineTo x="21549" y="0"/>
                <wp:lineTo x="0" y="0"/>
              </wp:wrapPolygon>
            </wp:wrapTight>
            <wp:docPr id="4" name="Imagen 4" descr="Organigrama C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grama CI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0025" cy="601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782" w:rsidRPr="00C95782" w:rsidRDefault="00C95782" w:rsidP="006E3026">
      <w:pPr>
        <w:pStyle w:val="Prrafodelista"/>
        <w:spacing w:after="0"/>
        <w:ind w:left="360"/>
        <w:jc w:val="both"/>
      </w:pPr>
      <w:r>
        <w:t xml:space="preserve">Las herramientas de hackeo y el malware de la CIA </w:t>
      </w:r>
      <w:proofErr w:type="gramStart"/>
      <w:r>
        <w:t>es</w:t>
      </w:r>
      <w:proofErr w:type="gramEnd"/>
      <w:r>
        <w:t xml:space="preserve"> desarrollado por el </w:t>
      </w:r>
      <w:proofErr w:type="spellStart"/>
      <w:r>
        <w:t>Engineering</w:t>
      </w:r>
      <w:proofErr w:type="spellEnd"/>
      <w:r>
        <w:t xml:space="preserve"> </w:t>
      </w:r>
      <w:proofErr w:type="spellStart"/>
      <w:r>
        <w:t>Development</w:t>
      </w:r>
      <w:proofErr w:type="spellEnd"/>
      <w:r>
        <w:t xml:space="preserve"> </w:t>
      </w:r>
      <w:proofErr w:type="spellStart"/>
      <w:r>
        <w:t>Group</w:t>
      </w:r>
      <w:proofErr w:type="spellEnd"/>
      <w:r>
        <w:t xml:space="preserve"> (EDG), un grupo de desarrollo de software del Centro de Inteligencia Cibernética (CCI), departamento perteneciente a la Dirección de Innovación Digital (DDI) de la CIA. El DDI es uno de los cinco mayores directorados de la CIA.</w:t>
      </w:r>
    </w:p>
    <w:p w:rsidR="00C95782" w:rsidRDefault="00C95782" w:rsidP="006E3026">
      <w:pPr>
        <w:pStyle w:val="Prrafodelista"/>
        <w:spacing w:after="0"/>
        <w:ind w:left="360"/>
        <w:jc w:val="both"/>
        <w:rPr>
          <w:b/>
        </w:rPr>
      </w:pPr>
    </w:p>
    <w:p w:rsidR="00C95782" w:rsidRDefault="001E49D2" w:rsidP="006E3026">
      <w:pPr>
        <w:pStyle w:val="Prrafodelista"/>
        <w:spacing w:after="0"/>
        <w:ind w:left="360"/>
        <w:jc w:val="both"/>
      </w:pPr>
      <w:r>
        <w:t xml:space="preserve">Según las filtraciones, la CIA se centraba en la creación de virus y </w:t>
      </w:r>
      <w:proofErr w:type="gramStart"/>
      <w:r>
        <w:t>malware</w:t>
      </w:r>
      <w:proofErr w:type="gramEnd"/>
      <w:r>
        <w:t xml:space="preserve"> usados para la obtención de información y pirateo de dispositivos como cualquier </w:t>
      </w:r>
      <w:proofErr w:type="spellStart"/>
      <w:r>
        <w:t>SmartTV</w:t>
      </w:r>
      <w:proofErr w:type="spellEnd"/>
      <w:r>
        <w:t>, Smartphone (</w:t>
      </w:r>
      <w:proofErr w:type="spellStart"/>
      <w:r>
        <w:t>Androids</w:t>
      </w:r>
      <w:proofErr w:type="spellEnd"/>
      <w:r>
        <w:t xml:space="preserve"> y </w:t>
      </w:r>
      <w:proofErr w:type="spellStart"/>
      <w:r>
        <w:t>iPhones</w:t>
      </w:r>
      <w:proofErr w:type="spellEnd"/>
      <w:r>
        <w:t xml:space="preserve">), </w:t>
      </w:r>
      <w:r w:rsidR="008078C6">
        <w:t>sistemas operativos Windows, MacOS, Solaris y Linux</w:t>
      </w:r>
      <w:r>
        <w:t>, aplicacion</w:t>
      </w:r>
      <w:r w:rsidR="008078C6">
        <w:t xml:space="preserve">es como WhatsApp, </w:t>
      </w:r>
      <w:proofErr w:type="spellStart"/>
      <w:r w:rsidR="008078C6">
        <w:t>Signal</w:t>
      </w:r>
      <w:proofErr w:type="spellEnd"/>
      <w:r w:rsidR="008078C6">
        <w:t xml:space="preserve">, </w:t>
      </w:r>
      <w:proofErr w:type="spellStart"/>
      <w:r w:rsidR="008078C6">
        <w:t>Telegram</w:t>
      </w:r>
      <w:proofErr w:type="spellEnd"/>
      <w:r w:rsidR="008078C6">
        <w:t xml:space="preserve">, Weibo, </w:t>
      </w:r>
      <w:proofErr w:type="spellStart"/>
      <w:r w:rsidR="008078C6">
        <w:t>Confide</w:t>
      </w:r>
      <w:proofErr w:type="spellEnd"/>
      <w:r w:rsidR="008078C6">
        <w:t xml:space="preserve"> y </w:t>
      </w:r>
      <w:proofErr w:type="spellStart"/>
      <w:r w:rsidR="008078C6">
        <w:t>Cloackman</w:t>
      </w:r>
      <w:proofErr w:type="spellEnd"/>
      <w:r w:rsidR="008078C6">
        <w:t>…</w:t>
      </w:r>
    </w:p>
    <w:p w:rsidR="00C95782" w:rsidRDefault="001E49D2" w:rsidP="006E3026">
      <w:pPr>
        <w:pStyle w:val="Prrafodelista"/>
        <w:spacing w:after="0"/>
        <w:ind w:left="360"/>
        <w:jc w:val="both"/>
      </w:pPr>
      <w:r>
        <w:t>Lo último de todo, ha sido el control remoto de los coches, la evasión de antivirus</w:t>
      </w:r>
      <w:r w:rsidR="008078C6">
        <w:t>, la conversión de dispositivos electrónicos a micrófonos…</w:t>
      </w:r>
    </w:p>
    <w:p w:rsidR="001E49D2" w:rsidRDefault="001E49D2" w:rsidP="006E3026">
      <w:pPr>
        <w:pStyle w:val="Prrafodelista"/>
        <w:spacing w:after="0"/>
        <w:ind w:left="360"/>
        <w:jc w:val="both"/>
      </w:pPr>
    </w:p>
    <w:p w:rsidR="001E49D2" w:rsidRDefault="001E49D2" w:rsidP="006E3026">
      <w:pPr>
        <w:pStyle w:val="Prrafodelista"/>
        <w:spacing w:after="0"/>
        <w:ind w:left="360"/>
        <w:jc w:val="both"/>
      </w:pPr>
      <w:r>
        <w:t>Herramientas de hacking a destacar:</w:t>
      </w:r>
    </w:p>
    <w:p w:rsidR="00C95782" w:rsidRPr="008E6027" w:rsidRDefault="008E6027" w:rsidP="006E3026">
      <w:pPr>
        <w:pStyle w:val="Prrafodelista"/>
        <w:spacing w:after="0"/>
        <w:ind w:left="360"/>
        <w:jc w:val="both"/>
        <w:rPr>
          <w:lang w:val="en-US"/>
        </w:rPr>
      </w:pPr>
      <w:proofErr w:type="spellStart"/>
      <w:r w:rsidRPr="008E6027">
        <w:rPr>
          <w:b/>
          <w:lang w:val="en-US"/>
        </w:rPr>
        <w:t>CouchPotato</w:t>
      </w:r>
      <w:proofErr w:type="spellEnd"/>
      <w:r w:rsidRPr="008E6027">
        <w:rPr>
          <w:b/>
          <w:lang w:val="en-US"/>
        </w:rPr>
        <w:t>, Weeping Angel, Athena, G</w:t>
      </w:r>
      <w:r>
        <w:rPr>
          <w:b/>
          <w:lang w:val="en-US"/>
        </w:rPr>
        <w:t xml:space="preserve">rasshopper, Archimedes, Pandemic, ELSA, </w:t>
      </w:r>
      <w:proofErr w:type="spellStart"/>
      <w:r>
        <w:rPr>
          <w:b/>
          <w:lang w:val="en-US"/>
        </w:rPr>
        <w:t>OutlawCoutry</w:t>
      </w:r>
      <w:proofErr w:type="spellEnd"/>
      <w:r>
        <w:rPr>
          <w:b/>
          <w:lang w:val="en-US"/>
        </w:rPr>
        <w:t xml:space="preserve">, </w:t>
      </w:r>
      <w:proofErr w:type="spellStart"/>
      <w:r>
        <w:rPr>
          <w:b/>
          <w:lang w:val="en-US"/>
        </w:rPr>
        <w:t>BothanSpy</w:t>
      </w:r>
      <w:proofErr w:type="spellEnd"/>
      <w:r>
        <w:rPr>
          <w:b/>
          <w:lang w:val="en-US"/>
        </w:rPr>
        <w:t xml:space="preserve"> y Gyrfalcon, Dumbo</w:t>
      </w:r>
      <w:r>
        <w:rPr>
          <w:lang w:val="en-US"/>
        </w:rPr>
        <w:t>.</w:t>
      </w: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C95782" w:rsidRPr="008E6027" w:rsidRDefault="00C95782" w:rsidP="006E3026">
      <w:pPr>
        <w:pStyle w:val="Prrafodelista"/>
        <w:spacing w:after="0"/>
        <w:ind w:left="360"/>
        <w:jc w:val="both"/>
        <w:rPr>
          <w:b/>
          <w:lang w:val="en-US"/>
        </w:rPr>
      </w:pPr>
    </w:p>
    <w:p w:rsidR="006E3026" w:rsidRDefault="006E3026" w:rsidP="00BD6A01">
      <w:pPr>
        <w:pStyle w:val="Prrafodelista"/>
        <w:numPr>
          <w:ilvl w:val="0"/>
          <w:numId w:val="2"/>
        </w:numPr>
        <w:spacing w:after="0"/>
        <w:jc w:val="both"/>
        <w:rPr>
          <w:b/>
        </w:rPr>
      </w:pPr>
      <w:r>
        <w:rPr>
          <w:b/>
        </w:rPr>
        <w:lastRenderedPageBreak/>
        <w:t xml:space="preserve">Cronología de </w:t>
      </w:r>
      <w:proofErr w:type="spellStart"/>
      <w:r>
        <w:rPr>
          <w:b/>
        </w:rPr>
        <w:t>Vault</w:t>
      </w:r>
      <w:proofErr w:type="spellEnd"/>
      <w:r>
        <w:rPr>
          <w:b/>
        </w:rPr>
        <w:t xml:space="preserve"> 7</w:t>
      </w:r>
    </w:p>
    <w:p w:rsidR="005A503F" w:rsidRDefault="005A503F" w:rsidP="005A503F">
      <w:pPr>
        <w:pStyle w:val="Prrafodelista"/>
        <w:spacing w:after="0"/>
        <w:ind w:left="360"/>
        <w:jc w:val="both"/>
        <w:rPr>
          <w:b/>
        </w:rPr>
      </w:pPr>
    </w:p>
    <w:p w:rsidR="009C154F" w:rsidRPr="00DC0409" w:rsidRDefault="009C154F" w:rsidP="009C154F">
      <w:pPr>
        <w:pStyle w:val="Prrafodelista"/>
        <w:numPr>
          <w:ilvl w:val="0"/>
          <w:numId w:val="3"/>
        </w:numPr>
        <w:spacing w:after="0"/>
        <w:jc w:val="both"/>
        <w:rPr>
          <w:b/>
        </w:rPr>
      </w:pPr>
      <w:r w:rsidRPr="00BD6A01">
        <w:rPr>
          <w:b/>
          <w:i/>
          <w:u w:val="single"/>
        </w:rPr>
        <w:t>7 de marzo:</w:t>
      </w:r>
      <w:r>
        <w:t xml:space="preserve"> técnicas de espionaje de diversos dispositivos electrónicos.</w:t>
      </w:r>
    </w:p>
    <w:p w:rsidR="00DC0409" w:rsidRPr="009C154F" w:rsidRDefault="00DC0409" w:rsidP="00DC0409">
      <w:pPr>
        <w:pStyle w:val="Prrafodelista"/>
        <w:spacing w:after="0"/>
        <w:jc w:val="both"/>
        <w:rPr>
          <w:b/>
        </w:rPr>
      </w:pPr>
    </w:p>
    <w:p w:rsidR="004F3076" w:rsidRDefault="004F3076" w:rsidP="00BD6A01">
      <w:pPr>
        <w:pStyle w:val="Prrafodelista"/>
        <w:numPr>
          <w:ilvl w:val="0"/>
          <w:numId w:val="3"/>
        </w:numPr>
        <w:spacing w:after="0"/>
        <w:jc w:val="both"/>
      </w:pPr>
      <w:r w:rsidRPr="004F3076">
        <w:rPr>
          <w:b/>
          <w:i/>
          <w:u w:val="single"/>
        </w:rPr>
        <w:t>23 de marzo:</w:t>
      </w:r>
      <w:r>
        <w:t xml:space="preserve"> técnicas para hackear dispositivos Apple (</w:t>
      </w:r>
      <w:proofErr w:type="spellStart"/>
      <w:r w:rsidRPr="00C95782">
        <w:rPr>
          <w:b/>
        </w:rPr>
        <w:t>Dark</w:t>
      </w:r>
      <w:proofErr w:type="spellEnd"/>
      <w:r w:rsidRPr="00C95782">
        <w:rPr>
          <w:b/>
        </w:rPr>
        <w:t xml:space="preserve"> </w:t>
      </w:r>
      <w:proofErr w:type="spellStart"/>
      <w:r w:rsidRPr="00C95782">
        <w:rPr>
          <w:b/>
        </w:rPr>
        <w:t>Matter</w:t>
      </w:r>
      <w:proofErr w:type="spellEnd"/>
      <w:r>
        <w:t>)</w:t>
      </w:r>
      <w:r w:rsidR="005A73BF">
        <w:t>.</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31 de marzo:</w:t>
      </w:r>
      <w:r>
        <w:t xml:space="preserve"> </w:t>
      </w:r>
      <w:r w:rsidR="00AB168D">
        <w:t>herramienta para</w:t>
      </w:r>
      <w:r>
        <w:t xml:space="preserve"> ocultar hackeos (</w:t>
      </w:r>
      <w:proofErr w:type="spellStart"/>
      <w:r w:rsidRPr="00C95782">
        <w:rPr>
          <w:b/>
        </w:rPr>
        <w:t>Marble</w:t>
      </w:r>
      <w:proofErr w:type="spellEnd"/>
      <w:r w:rsidRPr="00C95782">
        <w:rPr>
          <w:b/>
        </w:rPr>
        <w:t xml:space="preserve"> Framework</w:t>
      </w:r>
      <w:r>
        <w:t>).</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7 de abril:</w:t>
      </w:r>
      <w:r>
        <w:t xml:space="preserve"> documentos que describen una aplicación para crear </w:t>
      </w:r>
      <w:proofErr w:type="gramStart"/>
      <w:r>
        <w:t>malware</w:t>
      </w:r>
      <w:proofErr w:type="gramEnd"/>
      <w:r>
        <w:t xml:space="preserve"> para Windows (</w:t>
      </w:r>
      <w:proofErr w:type="spellStart"/>
      <w:r w:rsidRPr="00C95782">
        <w:rPr>
          <w:b/>
        </w:rPr>
        <w:t>Grasshopper</w:t>
      </w:r>
      <w:proofErr w:type="spellEnd"/>
      <w:r>
        <w:t>).</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14 de abril:</w:t>
      </w:r>
      <w:r>
        <w:t xml:space="preserve"> guías de </w:t>
      </w:r>
      <w:proofErr w:type="gramStart"/>
      <w:r>
        <w:t>malware</w:t>
      </w:r>
      <w:proofErr w:type="gramEnd"/>
      <w:r>
        <w:t xml:space="preserve"> para controlar diversos dispositivos (</w:t>
      </w:r>
      <w:proofErr w:type="spellStart"/>
      <w:r w:rsidRPr="00C95782">
        <w:rPr>
          <w:b/>
        </w:rPr>
        <w:t>Hive</w:t>
      </w:r>
      <w:proofErr w:type="spellEnd"/>
      <w:r>
        <w:t>).</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21 de abril:</w:t>
      </w:r>
      <w:r>
        <w:t xml:space="preserve"> herramienta de espionaje de televisores Samsung (</w:t>
      </w:r>
      <w:proofErr w:type="spellStart"/>
      <w:r w:rsidRPr="00C95782">
        <w:rPr>
          <w:b/>
        </w:rPr>
        <w:t>Weeping</w:t>
      </w:r>
      <w:proofErr w:type="spellEnd"/>
      <w:r w:rsidRPr="00C95782">
        <w:rPr>
          <w:b/>
        </w:rPr>
        <w:t xml:space="preserve"> </w:t>
      </w:r>
      <w:proofErr w:type="spellStart"/>
      <w:r w:rsidRPr="00C95782">
        <w:rPr>
          <w:b/>
        </w:rPr>
        <w:t>Angel</w:t>
      </w:r>
      <w:proofErr w:type="spellEnd"/>
      <w:r>
        <w:t xml:space="preserve">). </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28 de abril:</w:t>
      </w:r>
      <w:r>
        <w:t xml:space="preserve"> información para el espionaje de documentos de Microsoft Office (</w:t>
      </w:r>
      <w:proofErr w:type="spellStart"/>
      <w:r w:rsidRPr="00C95782">
        <w:rPr>
          <w:b/>
        </w:rPr>
        <w:t>Scribbles</w:t>
      </w:r>
      <w:proofErr w:type="spellEnd"/>
      <w:r>
        <w:t>).</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5 de mayo:</w:t>
      </w:r>
      <w:r>
        <w:t xml:space="preserve"> técnicas para hackear redes de área local LAN (</w:t>
      </w:r>
      <w:proofErr w:type="spellStart"/>
      <w:r w:rsidRPr="00C95782">
        <w:rPr>
          <w:b/>
        </w:rPr>
        <w:t>Archimedes</w:t>
      </w:r>
      <w:proofErr w:type="spellEnd"/>
      <w:r>
        <w:t>).</w:t>
      </w:r>
    </w:p>
    <w:p w:rsidR="00DC0409" w:rsidRDefault="00DC0409" w:rsidP="00DC0409">
      <w:pPr>
        <w:pStyle w:val="Prrafodelista"/>
        <w:spacing w:after="0"/>
        <w:jc w:val="both"/>
      </w:pPr>
    </w:p>
    <w:p w:rsidR="004F3076" w:rsidRDefault="004F3076" w:rsidP="00BD6A01">
      <w:pPr>
        <w:pStyle w:val="Prrafodelista"/>
        <w:numPr>
          <w:ilvl w:val="0"/>
          <w:numId w:val="3"/>
        </w:numPr>
        <w:spacing w:after="0"/>
        <w:jc w:val="both"/>
      </w:pPr>
      <w:r w:rsidRPr="004F3076">
        <w:rPr>
          <w:b/>
          <w:i/>
          <w:u w:val="single"/>
        </w:rPr>
        <w:t>12 de mayo:</w:t>
      </w:r>
      <w:r>
        <w:t xml:space="preserve"> guías de usuario de dos malwares para sistemas operativos Windows (</w:t>
      </w:r>
      <w:proofErr w:type="spellStart"/>
      <w:r w:rsidRPr="00C95782">
        <w:rPr>
          <w:b/>
        </w:rPr>
        <w:t>AfterMidnight</w:t>
      </w:r>
      <w:proofErr w:type="spellEnd"/>
      <w:r w:rsidRPr="00C95782">
        <w:rPr>
          <w:b/>
        </w:rPr>
        <w:t xml:space="preserve"> y </w:t>
      </w:r>
      <w:proofErr w:type="spellStart"/>
      <w:r w:rsidRPr="00C95782">
        <w:rPr>
          <w:b/>
        </w:rPr>
        <w:t>Assassin</w:t>
      </w:r>
      <w:proofErr w:type="spellEnd"/>
      <w:r>
        <w:t>).</w:t>
      </w:r>
    </w:p>
    <w:p w:rsidR="00DC0409"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19 de mayo:</w:t>
      </w:r>
      <w:r>
        <w:t xml:space="preserve"> herramienta que permite el control remoto (</w:t>
      </w:r>
      <w:proofErr w:type="spellStart"/>
      <w:r w:rsidRPr="00383CDA">
        <w:rPr>
          <w:b/>
        </w:rPr>
        <w:t>Athena</w:t>
      </w:r>
      <w:proofErr w:type="spellEnd"/>
      <w:r>
        <w:t>).</w:t>
      </w:r>
    </w:p>
    <w:p w:rsidR="00DC0409"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1 de junio:</w:t>
      </w:r>
      <w:r w:rsidRPr="00383CDA">
        <w:t xml:space="preserve"> </w:t>
      </w:r>
      <w:r>
        <w:t>herramienta para suplantación de código (</w:t>
      </w:r>
      <w:proofErr w:type="spellStart"/>
      <w:r w:rsidRPr="00383CDA">
        <w:rPr>
          <w:b/>
        </w:rPr>
        <w:t>Pandemic</w:t>
      </w:r>
      <w:proofErr w:type="spellEnd"/>
      <w:r>
        <w:t>).</w:t>
      </w:r>
    </w:p>
    <w:p w:rsidR="00DC0409"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15 de junio:</w:t>
      </w:r>
      <w:r>
        <w:t xml:space="preserve"> herramienta para monitorear la actividad de internet (</w:t>
      </w:r>
      <w:r w:rsidRPr="00383CDA">
        <w:rPr>
          <w:b/>
        </w:rPr>
        <w:t xml:space="preserve">Cherry </w:t>
      </w:r>
      <w:proofErr w:type="spellStart"/>
      <w:r w:rsidRPr="00383CDA">
        <w:rPr>
          <w:b/>
        </w:rPr>
        <w:t>Blossom</w:t>
      </w:r>
      <w:proofErr w:type="spellEnd"/>
      <w:r>
        <w:t>).</w:t>
      </w:r>
    </w:p>
    <w:p w:rsidR="00DC0409" w:rsidRPr="00383CDA"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22 de junio:</w:t>
      </w:r>
      <w:r>
        <w:t xml:space="preserve"> documentos que describen varias herramientas de encuestas (</w:t>
      </w:r>
      <w:r w:rsidRPr="00383CDA">
        <w:rPr>
          <w:b/>
        </w:rPr>
        <w:t xml:space="preserve">Brutal </w:t>
      </w:r>
      <w:proofErr w:type="spellStart"/>
      <w:r w:rsidRPr="00383CDA">
        <w:rPr>
          <w:b/>
        </w:rPr>
        <w:t>Kangaroo</w:t>
      </w:r>
      <w:proofErr w:type="spellEnd"/>
      <w:r>
        <w:t>).</w:t>
      </w:r>
    </w:p>
    <w:p w:rsidR="00DC0409" w:rsidRPr="00383CDA"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28 de junio:</w:t>
      </w:r>
      <w:r>
        <w:t xml:space="preserve"> documentos sobre una herramienta de localización geográfica (</w:t>
      </w:r>
      <w:r w:rsidRPr="00383CDA">
        <w:rPr>
          <w:b/>
        </w:rPr>
        <w:t>Elsa</w:t>
      </w:r>
      <w:r>
        <w:t>).</w:t>
      </w:r>
    </w:p>
    <w:p w:rsidR="00DC0409" w:rsidRPr="00383CDA"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30 de junio:</w:t>
      </w:r>
      <w:r>
        <w:t xml:space="preserve"> documentos de herramienta de redirección de tráfico en Linux (</w:t>
      </w:r>
      <w:proofErr w:type="spellStart"/>
      <w:r w:rsidRPr="00383CDA">
        <w:rPr>
          <w:b/>
        </w:rPr>
        <w:t>OutlawCountry</w:t>
      </w:r>
      <w:proofErr w:type="spellEnd"/>
      <w:r>
        <w:t>).</w:t>
      </w:r>
    </w:p>
    <w:p w:rsidR="00DC0409" w:rsidRPr="00383CDA" w:rsidRDefault="00DC0409" w:rsidP="00DC0409">
      <w:pPr>
        <w:pStyle w:val="Prrafodelista"/>
        <w:spacing w:after="0"/>
        <w:jc w:val="both"/>
      </w:pPr>
    </w:p>
    <w:p w:rsidR="00383CDA" w:rsidRDefault="00383CDA" w:rsidP="00BD6A01">
      <w:pPr>
        <w:pStyle w:val="Prrafodelista"/>
        <w:numPr>
          <w:ilvl w:val="0"/>
          <w:numId w:val="3"/>
        </w:numPr>
        <w:spacing w:after="0"/>
        <w:jc w:val="both"/>
      </w:pPr>
      <w:r>
        <w:rPr>
          <w:b/>
          <w:i/>
          <w:u w:val="single"/>
        </w:rPr>
        <w:t>6 de julio:</w:t>
      </w:r>
      <w:r>
        <w:t xml:space="preserve"> herramienta para </w:t>
      </w:r>
      <w:r w:rsidR="003A6F63">
        <w:t xml:space="preserve">interceptar y filtrar credenciales de SSH </w:t>
      </w:r>
      <w:r>
        <w:t>(</w:t>
      </w:r>
      <w:proofErr w:type="spellStart"/>
      <w:r w:rsidRPr="00383CDA">
        <w:rPr>
          <w:b/>
        </w:rPr>
        <w:t>BothanSpy</w:t>
      </w:r>
      <w:proofErr w:type="spellEnd"/>
      <w:r>
        <w:t>).</w:t>
      </w:r>
    </w:p>
    <w:p w:rsidR="00DC0409" w:rsidRPr="00383CDA" w:rsidRDefault="00DC0409" w:rsidP="00DC0409">
      <w:pPr>
        <w:pStyle w:val="Prrafodelista"/>
        <w:spacing w:after="0"/>
        <w:jc w:val="both"/>
      </w:pPr>
    </w:p>
    <w:p w:rsidR="00383CDA" w:rsidRDefault="00383CDA" w:rsidP="00383CDA">
      <w:pPr>
        <w:pStyle w:val="Prrafodelista"/>
        <w:numPr>
          <w:ilvl w:val="0"/>
          <w:numId w:val="3"/>
        </w:numPr>
        <w:spacing w:after="0"/>
        <w:jc w:val="both"/>
      </w:pPr>
      <w:r>
        <w:rPr>
          <w:b/>
          <w:i/>
          <w:u w:val="single"/>
        </w:rPr>
        <w:t>13</w:t>
      </w:r>
      <w:r>
        <w:rPr>
          <w:b/>
          <w:i/>
          <w:u w:val="single"/>
        </w:rPr>
        <w:t xml:space="preserve"> de julio:</w:t>
      </w:r>
      <w:r w:rsidR="003A6F63">
        <w:t xml:space="preserve"> aplicación de Android de redireccionamiento de mensajería (</w:t>
      </w:r>
      <w:proofErr w:type="spellStart"/>
      <w:r w:rsidR="003A6F63">
        <w:rPr>
          <w:b/>
        </w:rPr>
        <w:t>Highrise</w:t>
      </w:r>
      <w:proofErr w:type="spellEnd"/>
      <w:r w:rsidR="003A6F63">
        <w:t>).</w:t>
      </w:r>
    </w:p>
    <w:p w:rsidR="00DC0409" w:rsidRPr="00383CDA" w:rsidRDefault="00DC0409" w:rsidP="00DC0409">
      <w:pPr>
        <w:pStyle w:val="Prrafodelista"/>
        <w:spacing w:after="0"/>
        <w:jc w:val="both"/>
      </w:pPr>
    </w:p>
    <w:p w:rsidR="00383CDA" w:rsidRDefault="00383CDA" w:rsidP="00383CDA">
      <w:pPr>
        <w:pStyle w:val="Prrafodelista"/>
        <w:numPr>
          <w:ilvl w:val="0"/>
          <w:numId w:val="3"/>
        </w:numPr>
        <w:spacing w:after="0"/>
        <w:jc w:val="both"/>
      </w:pPr>
      <w:r>
        <w:rPr>
          <w:b/>
          <w:i/>
          <w:u w:val="single"/>
        </w:rPr>
        <w:t>19</w:t>
      </w:r>
      <w:r>
        <w:rPr>
          <w:b/>
          <w:i/>
          <w:u w:val="single"/>
        </w:rPr>
        <w:t xml:space="preserve"> de julio:</w:t>
      </w:r>
      <w:r w:rsidR="003A6F63">
        <w:t xml:space="preserve"> explorador tecnológico de análisis de ataques (</w:t>
      </w:r>
      <w:r w:rsidR="003A6F63" w:rsidRPr="003A6F63">
        <w:rPr>
          <w:b/>
        </w:rPr>
        <w:t xml:space="preserve">UCL / </w:t>
      </w:r>
      <w:proofErr w:type="spellStart"/>
      <w:r w:rsidR="003A6F63" w:rsidRPr="003A6F63">
        <w:rPr>
          <w:b/>
        </w:rPr>
        <w:t>Raytheon</w:t>
      </w:r>
      <w:proofErr w:type="spellEnd"/>
      <w:r w:rsidR="003A6F63">
        <w:t>).</w:t>
      </w:r>
    </w:p>
    <w:p w:rsidR="00DC0409" w:rsidRPr="00383CDA" w:rsidRDefault="00DC0409" w:rsidP="00DC0409">
      <w:pPr>
        <w:pStyle w:val="Prrafodelista"/>
        <w:spacing w:after="0"/>
        <w:jc w:val="both"/>
      </w:pPr>
    </w:p>
    <w:p w:rsidR="00383CDA" w:rsidRDefault="00383CDA" w:rsidP="00383CDA">
      <w:pPr>
        <w:pStyle w:val="Prrafodelista"/>
        <w:numPr>
          <w:ilvl w:val="0"/>
          <w:numId w:val="3"/>
        </w:numPr>
        <w:spacing w:after="0"/>
        <w:jc w:val="both"/>
      </w:pPr>
      <w:r>
        <w:rPr>
          <w:b/>
          <w:i/>
          <w:u w:val="single"/>
        </w:rPr>
        <w:lastRenderedPageBreak/>
        <w:t>3 de agosto:</w:t>
      </w:r>
      <w:r w:rsidR="003A6F63">
        <w:t xml:space="preserve"> herramienta para suspender procesos mediante webcams y corrupción de video (</w:t>
      </w:r>
      <w:r w:rsidR="003A6F63">
        <w:rPr>
          <w:b/>
        </w:rPr>
        <w:t>Dumbo</w:t>
      </w:r>
      <w:r w:rsidR="003A6F63">
        <w:t>).</w:t>
      </w:r>
    </w:p>
    <w:p w:rsidR="00DC0409" w:rsidRPr="00383CDA" w:rsidRDefault="00DC0409" w:rsidP="00DC0409">
      <w:pPr>
        <w:pStyle w:val="Prrafodelista"/>
        <w:spacing w:after="0"/>
        <w:jc w:val="both"/>
      </w:pPr>
    </w:p>
    <w:p w:rsidR="00383CDA" w:rsidRDefault="00383CDA" w:rsidP="00383CDA">
      <w:pPr>
        <w:pStyle w:val="Prrafodelista"/>
        <w:numPr>
          <w:ilvl w:val="0"/>
          <w:numId w:val="3"/>
        </w:numPr>
        <w:spacing w:after="0"/>
        <w:jc w:val="both"/>
      </w:pPr>
      <w:r>
        <w:rPr>
          <w:b/>
          <w:i/>
          <w:u w:val="single"/>
        </w:rPr>
        <w:t>10</w:t>
      </w:r>
      <w:r>
        <w:rPr>
          <w:b/>
          <w:i/>
          <w:u w:val="single"/>
        </w:rPr>
        <w:t xml:space="preserve"> de agosto:</w:t>
      </w:r>
      <w:r w:rsidR="003A6F63">
        <w:t xml:space="preserve"> es une herramienta remota para la recopilación contra flujos de video (</w:t>
      </w:r>
      <w:proofErr w:type="spellStart"/>
      <w:r w:rsidR="003A6F63">
        <w:rPr>
          <w:b/>
        </w:rPr>
        <w:t>CouchPotato</w:t>
      </w:r>
      <w:proofErr w:type="spellEnd"/>
      <w:r w:rsidR="003A6F63">
        <w:t>).</w:t>
      </w:r>
    </w:p>
    <w:p w:rsidR="00DC0409" w:rsidRPr="00383CDA" w:rsidRDefault="00DC0409" w:rsidP="00DC0409">
      <w:pPr>
        <w:pStyle w:val="Prrafodelista"/>
        <w:spacing w:after="0"/>
        <w:jc w:val="both"/>
      </w:pPr>
    </w:p>
    <w:p w:rsidR="00383CDA" w:rsidRDefault="00383CDA" w:rsidP="00383CDA">
      <w:pPr>
        <w:pStyle w:val="Prrafodelista"/>
        <w:numPr>
          <w:ilvl w:val="0"/>
          <w:numId w:val="3"/>
        </w:numPr>
        <w:spacing w:after="0"/>
        <w:jc w:val="both"/>
      </w:pPr>
      <w:r>
        <w:rPr>
          <w:b/>
          <w:i/>
          <w:u w:val="single"/>
        </w:rPr>
        <w:t>24</w:t>
      </w:r>
      <w:r>
        <w:rPr>
          <w:b/>
          <w:i/>
          <w:u w:val="single"/>
        </w:rPr>
        <w:t xml:space="preserve"> de agosto:</w:t>
      </w:r>
      <w:r w:rsidR="003A6F63">
        <w:t xml:space="preserve"> documentos que muestran operaciones contra servicios de enlace (</w:t>
      </w:r>
      <w:proofErr w:type="spellStart"/>
      <w:r w:rsidR="003A6F63">
        <w:rPr>
          <w:b/>
        </w:rPr>
        <w:t>ExpressLane</w:t>
      </w:r>
      <w:proofErr w:type="spellEnd"/>
      <w:r w:rsidR="003A6F63">
        <w:t>).</w:t>
      </w:r>
    </w:p>
    <w:p w:rsidR="00DC0409" w:rsidRPr="00383CDA" w:rsidRDefault="00DC0409" w:rsidP="00DC0409">
      <w:pPr>
        <w:pStyle w:val="Prrafodelista"/>
        <w:spacing w:after="0"/>
        <w:jc w:val="both"/>
      </w:pPr>
    </w:p>
    <w:p w:rsidR="00383CDA" w:rsidRDefault="00383CDA" w:rsidP="00383CDA">
      <w:pPr>
        <w:pStyle w:val="Prrafodelista"/>
        <w:numPr>
          <w:ilvl w:val="0"/>
          <w:numId w:val="3"/>
        </w:numPr>
        <w:spacing w:after="0"/>
        <w:jc w:val="both"/>
      </w:pPr>
      <w:r>
        <w:rPr>
          <w:b/>
          <w:i/>
          <w:u w:val="single"/>
        </w:rPr>
        <w:t>3</w:t>
      </w:r>
      <w:r>
        <w:rPr>
          <w:b/>
          <w:i/>
          <w:u w:val="single"/>
        </w:rPr>
        <w:t>1</w:t>
      </w:r>
      <w:r>
        <w:rPr>
          <w:b/>
          <w:i/>
          <w:u w:val="single"/>
        </w:rPr>
        <w:t xml:space="preserve"> de agosto:</w:t>
      </w:r>
      <w:r w:rsidR="003A6F63">
        <w:t xml:space="preserve"> herramienta de implantes en el sector de arranque (</w:t>
      </w:r>
      <w:proofErr w:type="spellStart"/>
      <w:r w:rsidR="003A6F63">
        <w:rPr>
          <w:b/>
        </w:rPr>
        <w:t>Angelfire</w:t>
      </w:r>
      <w:proofErr w:type="spellEnd"/>
      <w:r w:rsidR="003A6F63">
        <w:t>).</w:t>
      </w:r>
    </w:p>
    <w:p w:rsidR="00DC0409" w:rsidRPr="00383CDA" w:rsidRDefault="00DC0409" w:rsidP="00DC0409">
      <w:pPr>
        <w:pStyle w:val="Prrafodelista"/>
        <w:spacing w:after="0"/>
        <w:jc w:val="both"/>
      </w:pPr>
    </w:p>
    <w:p w:rsidR="00383CDA" w:rsidRPr="004F3076" w:rsidRDefault="00383CDA" w:rsidP="00383CDA">
      <w:pPr>
        <w:pStyle w:val="Prrafodelista"/>
        <w:numPr>
          <w:ilvl w:val="0"/>
          <w:numId w:val="3"/>
        </w:numPr>
        <w:spacing w:after="0"/>
        <w:jc w:val="both"/>
      </w:pPr>
      <w:r>
        <w:rPr>
          <w:b/>
          <w:i/>
          <w:u w:val="single"/>
        </w:rPr>
        <w:t>7</w:t>
      </w:r>
      <w:r>
        <w:rPr>
          <w:b/>
          <w:i/>
          <w:u w:val="single"/>
        </w:rPr>
        <w:t xml:space="preserve"> de </w:t>
      </w:r>
      <w:r>
        <w:rPr>
          <w:b/>
          <w:i/>
          <w:u w:val="single"/>
        </w:rPr>
        <w:t>septiembre</w:t>
      </w:r>
      <w:r>
        <w:rPr>
          <w:b/>
          <w:i/>
          <w:u w:val="single"/>
        </w:rPr>
        <w:t>:</w:t>
      </w:r>
      <w:r w:rsidR="003A6F63">
        <w:t xml:space="preserve"> documentos sobre un sistema de control de misiles (</w:t>
      </w:r>
      <w:proofErr w:type="spellStart"/>
      <w:r w:rsidR="003A6F63">
        <w:rPr>
          <w:b/>
        </w:rPr>
        <w:t>Protego</w:t>
      </w:r>
      <w:proofErr w:type="spellEnd"/>
      <w:r w:rsidR="003A6F63">
        <w:t>).</w:t>
      </w:r>
    </w:p>
    <w:p w:rsidR="009C154F" w:rsidRPr="00FD6649" w:rsidRDefault="009C154F" w:rsidP="00FD6649"/>
    <w:p w:rsidR="00FD6649" w:rsidRDefault="005363CD" w:rsidP="00FD6649">
      <w:pPr>
        <w:pStyle w:val="Prrafodelista"/>
        <w:numPr>
          <w:ilvl w:val="0"/>
          <w:numId w:val="2"/>
        </w:numPr>
        <w:spacing w:after="0"/>
        <w:jc w:val="both"/>
        <w:rPr>
          <w:b/>
        </w:rPr>
      </w:pPr>
      <w:proofErr w:type="spellStart"/>
      <w:r>
        <w:rPr>
          <w:b/>
        </w:rPr>
        <w:t>Vault</w:t>
      </w:r>
      <w:proofErr w:type="spellEnd"/>
      <w:r>
        <w:rPr>
          <w:b/>
        </w:rPr>
        <w:t xml:space="preserve"> 7 en Windows</w:t>
      </w:r>
    </w:p>
    <w:p w:rsidR="005363CD" w:rsidRDefault="005363CD" w:rsidP="005363CD">
      <w:pPr>
        <w:pStyle w:val="Prrafodelista"/>
        <w:spacing w:after="0"/>
        <w:ind w:left="360"/>
        <w:jc w:val="both"/>
      </w:pPr>
    </w:p>
    <w:p w:rsidR="005363CD" w:rsidRDefault="005363CD" w:rsidP="005363CD">
      <w:pPr>
        <w:pStyle w:val="Prrafodelista"/>
        <w:spacing w:after="0"/>
        <w:ind w:left="360"/>
        <w:jc w:val="both"/>
      </w:pPr>
      <w:r>
        <w:t>Uno de los sistemas operativos más afectados ha sido Windows, para el que se habían creado diversos programas y herramientas para su infección y control. En este caso, los malwares pueden estar en dispositivos USB, CD, DVD, en áreas cubiert</w:t>
      </w:r>
      <w:r w:rsidR="00AB168D">
        <w:t>a</w:t>
      </w:r>
      <w:r>
        <w:t xml:space="preserve">s en los discos o en sistemas para ocultar datos de imágenes. Además, realizan ataques contra las redes de Internet y sus servidores a través de la Network </w:t>
      </w:r>
      <w:proofErr w:type="spellStart"/>
      <w:r>
        <w:t>Devices</w:t>
      </w:r>
      <w:proofErr w:type="spellEnd"/>
      <w:r>
        <w:t xml:space="preserve"> Branch (Red del Sistema de Dispositivos) de la CIA. Entre </w:t>
      </w:r>
      <w:r w:rsidR="00E324BE">
        <w:t>estas herramientas</w:t>
      </w:r>
      <w:r>
        <w:t xml:space="preserve"> destacan l</w:t>
      </w:r>
      <w:r w:rsidR="00AB168D">
        <w:t>a</w:t>
      </w:r>
      <w:r>
        <w:t>s siguientes:</w:t>
      </w:r>
    </w:p>
    <w:p w:rsidR="005363CD" w:rsidRDefault="005363CD" w:rsidP="005363CD">
      <w:pPr>
        <w:pStyle w:val="Prrafodelista"/>
        <w:spacing w:after="0"/>
        <w:ind w:left="360"/>
        <w:jc w:val="both"/>
      </w:pPr>
    </w:p>
    <w:p w:rsidR="005363CD" w:rsidRPr="000B5513" w:rsidRDefault="000B5513" w:rsidP="000B5513">
      <w:pPr>
        <w:pStyle w:val="Prrafodelista"/>
        <w:numPr>
          <w:ilvl w:val="0"/>
          <w:numId w:val="4"/>
        </w:numPr>
        <w:spacing w:after="0"/>
        <w:jc w:val="both"/>
        <w:rPr>
          <w:b/>
          <w:u w:val="single"/>
        </w:rPr>
      </w:pPr>
      <w:proofErr w:type="spellStart"/>
      <w:r w:rsidRPr="000B5513">
        <w:rPr>
          <w:b/>
          <w:u w:val="single"/>
        </w:rPr>
        <w:t>Athena</w:t>
      </w:r>
      <w:proofErr w:type="spellEnd"/>
    </w:p>
    <w:p w:rsidR="008111FA" w:rsidRDefault="000B5513" w:rsidP="000B5513">
      <w:pPr>
        <w:pStyle w:val="Prrafodelista"/>
        <w:spacing w:after="0"/>
        <w:ind w:left="1080"/>
        <w:jc w:val="both"/>
      </w:pPr>
      <w:r>
        <w:t>Es una herramienta</w:t>
      </w:r>
      <w:r w:rsidR="000E0A59">
        <w:t xml:space="preserve"> (spyware)</w:t>
      </w:r>
      <w:r>
        <w:t>, que</w:t>
      </w:r>
      <w:r w:rsidR="008111FA">
        <w:t>,</w:t>
      </w:r>
      <w:r>
        <w:t xml:space="preserve"> una vez instalada, </w:t>
      </w:r>
      <w:r w:rsidR="000E0A59">
        <w:t xml:space="preserve">infecta el equipo y </w:t>
      </w:r>
      <w:r>
        <w:t>permite controlar</w:t>
      </w:r>
      <w:r w:rsidR="000E0A59">
        <w:t>lo</w:t>
      </w:r>
      <w:r>
        <w:t xml:space="preserve"> de manera remota</w:t>
      </w:r>
      <w:r w:rsidR="000E0A59">
        <w:t xml:space="preserve"> (configuración y control de tareas, así como la carga y descarga de código malicioso para realizar tareas específicas), con lo que se pueden realizar todo tipo de acciones. En este caso, la CIA enviaba todos los datos obtenidos de manera remota a un servidor propio. Manual de uso de </w:t>
      </w:r>
      <w:proofErr w:type="spellStart"/>
      <w:r w:rsidR="000E0A59">
        <w:t>Athena</w:t>
      </w:r>
      <w:proofErr w:type="spellEnd"/>
      <w:r w:rsidR="000E0A59">
        <w:t xml:space="preserve">: </w:t>
      </w:r>
      <w:hyperlink r:id="rId10" w:history="1">
        <w:r w:rsidR="000E0A59">
          <w:rPr>
            <w:rStyle w:val="Hipervnculo"/>
          </w:rPr>
          <w:t>https://wikileaks.org/vault7/document/Athena-v1_0-UserGuide/</w:t>
        </w:r>
      </w:hyperlink>
    </w:p>
    <w:p w:rsidR="00DC0409" w:rsidRDefault="008111FA" w:rsidP="00223AB0">
      <w:pPr>
        <w:pStyle w:val="Prrafodelista"/>
        <w:keepNext/>
        <w:spacing w:after="0"/>
        <w:ind w:left="0"/>
        <w:jc w:val="center"/>
      </w:pPr>
      <w:r>
        <w:rPr>
          <w:noProof/>
        </w:rPr>
        <w:drawing>
          <wp:inline distT="0" distB="0" distL="0" distR="0" wp14:anchorId="0F16BE36" wp14:editId="768BC64D">
            <wp:extent cx="5010150" cy="2620692"/>
            <wp:effectExtent l="0" t="0" r="0" b="8255"/>
            <wp:docPr id="5" name="Imagen 5" descr="funcionamiento-de-Ath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onamiento-de-Athe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748" cy="2662328"/>
                    </a:xfrm>
                    <a:prstGeom prst="rect">
                      <a:avLst/>
                    </a:prstGeom>
                    <a:noFill/>
                    <a:ln>
                      <a:noFill/>
                    </a:ln>
                  </pic:spPr>
                </pic:pic>
              </a:graphicData>
            </a:graphic>
          </wp:inline>
        </w:drawing>
      </w:r>
    </w:p>
    <w:p w:rsidR="00DC0409" w:rsidRPr="00DC0409" w:rsidRDefault="00223AB0" w:rsidP="00DC0409">
      <w:pPr>
        <w:pStyle w:val="Descripcin"/>
        <w:jc w:val="center"/>
      </w:pPr>
      <w:r>
        <w:t xml:space="preserve">Demostración de </w:t>
      </w:r>
      <w:proofErr w:type="spellStart"/>
      <w:r>
        <w:t>us</w:t>
      </w:r>
      <w:proofErr w:type="spellEnd"/>
    </w:p>
    <w:p w:rsidR="00666FAF" w:rsidRPr="00666FAF" w:rsidRDefault="00666FAF" w:rsidP="00666FAF">
      <w:pPr>
        <w:pStyle w:val="Prrafodelista"/>
        <w:numPr>
          <w:ilvl w:val="0"/>
          <w:numId w:val="4"/>
        </w:numPr>
        <w:spacing w:after="0"/>
        <w:jc w:val="both"/>
        <w:rPr>
          <w:u w:val="single"/>
        </w:rPr>
      </w:pPr>
      <w:proofErr w:type="spellStart"/>
      <w:r>
        <w:rPr>
          <w:b/>
          <w:u w:val="single"/>
        </w:rPr>
        <w:lastRenderedPageBreak/>
        <w:t>Hive</w:t>
      </w:r>
      <w:proofErr w:type="spellEnd"/>
      <w:r>
        <w:rPr>
          <w:b/>
          <w:u w:val="single"/>
        </w:rPr>
        <w:t xml:space="preserve"> / Project </w:t>
      </w:r>
      <w:proofErr w:type="spellStart"/>
      <w:r>
        <w:rPr>
          <w:b/>
          <w:u w:val="single"/>
        </w:rPr>
        <w:t>Hive</w:t>
      </w:r>
      <w:proofErr w:type="spellEnd"/>
    </w:p>
    <w:p w:rsidR="00666FAF" w:rsidRDefault="00666FAF" w:rsidP="00666FAF">
      <w:pPr>
        <w:pStyle w:val="Prrafodelista"/>
        <w:spacing w:after="0"/>
        <w:ind w:left="1080"/>
        <w:jc w:val="both"/>
      </w:pPr>
      <w:r>
        <w:t xml:space="preserve">Es un componente usado para controlar de manera remota el </w:t>
      </w:r>
      <w:proofErr w:type="gramStart"/>
      <w:r>
        <w:t>malware</w:t>
      </w:r>
      <w:proofErr w:type="gramEnd"/>
      <w:r>
        <w:t xml:space="preserve"> con el que la CIA infectaba ordenadores. </w:t>
      </w:r>
      <w:r w:rsidR="00C54A8E">
        <w:t>Se envían una serie de comandos a ejecutar, y se recib</w:t>
      </w:r>
      <w:r w:rsidR="005A73BF">
        <w:t>ía</w:t>
      </w:r>
      <w:r w:rsidR="00C54A8E">
        <w:t xml:space="preserve"> información robada, enviada desde dicho equipo.</w:t>
      </w:r>
    </w:p>
    <w:p w:rsidR="00666FAF" w:rsidRDefault="00666FAF" w:rsidP="00666FAF">
      <w:pPr>
        <w:pStyle w:val="Prrafodelista"/>
        <w:spacing w:after="0"/>
        <w:ind w:left="1080"/>
        <w:jc w:val="both"/>
        <w:rPr>
          <w:rFonts w:cstheme="minorHAnsi"/>
          <w:color w:val="333333"/>
          <w:shd w:val="clear" w:color="auto" w:fill="FFFFFF"/>
        </w:rPr>
      </w:pPr>
      <w:r w:rsidRPr="00666FAF">
        <w:rPr>
          <w:rFonts w:cstheme="minorHAnsi"/>
          <w:color w:val="333333"/>
          <w:shd w:val="clear" w:color="auto" w:fill="FFFFFF"/>
        </w:rPr>
        <w:t>La herramienta estaba diseñada para ser </w:t>
      </w:r>
      <w:r w:rsidRPr="00666FAF">
        <w:rPr>
          <w:rStyle w:val="Textoennegrita"/>
          <w:rFonts w:cstheme="minorHAnsi"/>
          <w:b w:val="0"/>
          <w:color w:val="333333"/>
          <w:shd w:val="clear" w:color="auto" w:fill="FFFFFF"/>
        </w:rPr>
        <w:t>indetectable</w:t>
      </w:r>
      <w:r w:rsidR="006E6BC3">
        <w:rPr>
          <w:rStyle w:val="Textoennegrita"/>
          <w:rFonts w:cstheme="minorHAnsi"/>
          <w:color w:val="333333"/>
          <w:shd w:val="clear" w:color="auto" w:fill="FFFFFF"/>
        </w:rPr>
        <w:t>.</w:t>
      </w:r>
      <w:r w:rsidRPr="00666FAF">
        <w:rPr>
          <w:rFonts w:cstheme="minorHAnsi"/>
          <w:color w:val="333333"/>
          <w:shd w:val="clear" w:color="auto" w:fill="FFFFFF"/>
        </w:rPr>
        <w:t xml:space="preserve"> La comunicación se hacía a una </w:t>
      </w:r>
      <w:r w:rsidRPr="00666FAF">
        <w:rPr>
          <w:rStyle w:val="Textoennegrita"/>
          <w:rFonts w:cstheme="minorHAnsi"/>
          <w:b w:val="0"/>
          <w:color w:val="333333"/>
          <w:shd w:val="clear" w:color="auto" w:fill="FFFFFF"/>
        </w:rPr>
        <w:t>página web pública falsa</w:t>
      </w:r>
      <w:r w:rsidRPr="00666FAF">
        <w:rPr>
          <w:rFonts w:cstheme="minorHAnsi"/>
          <w:color w:val="333333"/>
          <w:shd w:val="clear" w:color="auto" w:fill="FFFFFF"/>
        </w:rPr>
        <w:t> que a su vez daba lugar a una comunicación de varias capas </w:t>
      </w:r>
      <w:r w:rsidRPr="00666FAF">
        <w:rPr>
          <w:rStyle w:val="Textoennegrita"/>
          <w:rFonts w:cstheme="minorHAnsi"/>
          <w:b w:val="0"/>
          <w:color w:val="333333"/>
          <w:shd w:val="clear" w:color="auto" w:fill="FFFFFF"/>
        </w:rPr>
        <w:t>a través de un VPN</w:t>
      </w:r>
      <w:r w:rsidRPr="00666FAF">
        <w:rPr>
          <w:rFonts w:cstheme="minorHAnsi"/>
          <w:color w:val="333333"/>
          <w:shd w:val="clear" w:color="auto" w:fill="FFFFFF"/>
        </w:rPr>
        <w:t> para evitar conocer el destino de la información. En el caso de que un usuario se topase por accidente con la página web de comunicación, su aspecto era el de una </w:t>
      </w:r>
      <w:r w:rsidRPr="00666FAF">
        <w:rPr>
          <w:rStyle w:val="Textoennegrita"/>
          <w:rFonts w:cstheme="minorHAnsi"/>
          <w:b w:val="0"/>
          <w:color w:val="333333"/>
          <w:shd w:val="clear" w:color="auto" w:fill="FFFFFF"/>
        </w:rPr>
        <w:t>web normal</w:t>
      </w:r>
      <w:r w:rsidRPr="00666FAF">
        <w:rPr>
          <w:rFonts w:cstheme="minorHAnsi"/>
          <w:color w:val="333333"/>
          <w:shd w:val="clear" w:color="auto" w:fill="FFFFFF"/>
        </w:rPr>
        <w:t xml:space="preserve"> y no daba pista a imaginar que pudiera ser de la CIA. </w:t>
      </w:r>
    </w:p>
    <w:p w:rsidR="006E6BC3" w:rsidRDefault="006E6BC3" w:rsidP="00666FAF">
      <w:pPr>
        <w:pStyle w:val="Prrafodelista"/>
        <w:spacing w:after="0"/>
        <w:ind w:left="1080"/>
        <w:jc w:val="both"/>
        <w:rPr>
          <w:rFonts w:cstheme="minorHAnsi"/>
        </w:rPr>
      </w:pPr>
      <w:r>
        <w:rPr>
          <w:rFonts w:cstheme="minorHAnsi"/>
        </w:rPr>
        <w:t xml:space="preserve">Para evitar ser detectado por administradores de red, el </w:t>
      </w:r>
      <w:proofErr w:type="gramStart"/>
      <w:r>
        <w:rPr>
          <w:rFonts w:cstheme="minorHAnsi"/>
        </w:rPr>
        <w:t>malware</w:t>
      </w:r>
      <w:proofErr w:type="gramEnd"/>
      <w:r>
        <w:rPr>
          <w:rFonts w:cstheme="minorHAnsi"/>
        </w:rPr>
        <w:t xml:space="preserve"> usaba certificados digitales falsos. Entre ellos se incluía un certificado falso para el antivirus Kaspersky, que pretendía estar firmado por Thawte Premium Server CA. Es por ello, por lo que si un usuario o una empresa infectada por el </w:t>
      </w:r>
      <w:proofErr w:type="gramStart"/>
      <w:r>
        <w:rPr>
          <w:rFonts w:cstheme="minorHAnsi"/>
        </w:rPr>
        <w:t>malware</w:t>
      </w:r>
      <w:proofErr w:type="gramEnd"/>
      <w:r>
        <w:rPr>
          <w:rFonts w:cstheme="minorHAnsi"/>
        </w:rPr>
        <w:t xml:space="preserve"> analiza el código que sale de su ordenador o red, es fácil que atribuya los datos filtrados a entidades como Kaspersky en lugar de la CIA.</w:t>
      </w:r>
    </w:p>
    <w:p w:rsidR="006E6BC3" w:rsidRDefault="006E6BC3" w:rsidP="00666FAF">
      <w:pPr>
        <w:pStyle w:val="Prrafodelista"/>
        <w:spacing w:after="0"/>
        <w:ind w:left="1080"/>
        <w:jc w:val="both"/>
        <w:rPr>
          <w:rFonts w:cstheme="minorHAnsi"/>
        </w:rPr>
      </w:pPr>
    </w:p>
    <w:p w:rsidR="006E6BC3" w:rsidRDefault="006E6BC3" w:rsidP="006E6BC3">
      <w:pPr>
        <w:pStyle w:val="Prrafodelista"/>
        <w:keepNext/>
        <w:spacing w:after="0"/>
        <w:ind w:left="0"/>
        <w:jc w:val="center"/>
      </w:pPr>
      <w:r>
        <w:rPr>
          <w:noProof/>
        </w:rPr>
        <w:drawing>
          <wp:inline distT="0" distB="0" distL="0" distR="0">
            <wp:extent cx="5572125" cy="3858835"/>
            <wp:effectExtent l="0" t="0" r="0" b="8890"/>
            <wp:docPr id="6" name="Imagen 6" descr="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710" cy="3884171"/>
                    </a:xfrm>
                    <a:prstGeom prst="rect">
                      <a:avLst/>
                    </a:prstGeom>
                    <a:noFill/>
                    <a:ln>
                      <a:noFill/>
                    </a:ln>
                  </pic:spPr>
                </pic:pic>
              </a:graphicData>
            </a:graphic>
          </wp:inline>
        </w:drawing>
      </w:r>
    </w:p>
    <w:p w:rsidR="00C54A8E" w:rsidRDefault="006E6BC3" w:rsidP="009C154F">
      <w:pPr>
        <w:pStyle w:val="Descripcin"/>
        <w:jc w:val="center"/>
      </w:pPr>
      <w:r>
        <w:t>Funcionamiento</w:t>
      </w:r>
    </w:p>
    <w:p w:rsidR="009C154F" w:rsidRDefault="009C154F" w:rsidP="009C154F"/>
    <w:p w:rsidR="00DC0409" w:rsidRPr="009C154F" w:rsidRDefault="00DC0409" w:rsidP="009C154F">
      <w:bookmarkStart w:id="0" w:name="_GoBack"/>
      <w:bookmarkEnd w:id="0"/>
    </w:p>
    <w:p w:rsidR="000B5513" w:rsidRPr="00CF396D" w:rsidRDefault="000B5513" w:rsidP="000B5513">
      <w:pPr>
        <w:pStyle w:val="Prrafodelista"/>
        <w:numPr>
          <w:ilvl w:val="0"/>
          <w:numId w:val="4"/>
        </w:numPr>
        <w:spacing w:after="0"/>
        <w:jc w:val="both"/>
      </w:pPr>
      <w:proofErr w:type="spellStart"/>
      <w:r>
        <w:rPr>
          <w:b/>
          <w:u w:val="single"/>
        </w:rPr>
        <w:lastRenderedPageBreak/>
        <w:t>AngelFire</w:t>
      </w:r>
      <w:proofErr w:type="spellEnd"/>
    </w:p>
    <w:p w:rsidR="00CF396D" w:rsidRDefault="00CF396D" w:rsidP="00CF396D">
      <w:pPr>
        <w:pStyle w:val="Prrafodelista"/>
        <w:spacing w:after="0"/>
        <w:ind w:left="1080"/>
        <w:jc w:val="both"/>
      </w:pPr>
      <w:r>
        <w:t xml:space="preserve">Es un </w:t>
      </w:r>
      <w:proofErr w:type="gramStart"/>
      <w:r>
        <w:t>malware</w:t>
      </w:r>
      <w:proofErr w:type="gramEnd"/>
      <w:r>
        <w:t xml:space="preserve"> que tiene la capacidad de cargar y ejecutar implantes personalizados que alteran el sector de arranque e instalan nuevos virus. Está formado por cinco componentes:</w:t>
      </w:r>
    </w:p>
    <w:p w:rsidR="00CF396D" w:rsidRDefault="00CF396D" w:rsidP="00CF396D">
      <w:pPr>
        <w:pStyle w:val="Prrafodelista"/>
        <w:spacing w:after="0"/>
        <w:ind w:left="1080"/>
        <w:jc w:val="both"/>
      </w:pPr>
    </w:p>
    <w:p w:rsidR="00CF396D" w:rsidRDefault="00CF396D" w:rsidP="00CF396D">
      <w:pPr>
        <w:pStyle w:val="Prrafodelista"/>
        <w:spacing w:after="0"/>
        <w:ind w:left="1080"/>
        <w:jc w:val="both"/>
      </w:pPr>
      <w:r w:rsidRPr="0060484A">
        <w:rPr>
          <w:b/>
          <w:i/>
        </w:rPr>
        <w:t xml:space="preserve">1. </w:t>
      </w:r>
      <w:proofErr w:type="spellStart"/>
      <w:r w:rsidRPr="0060484A">
        <w:rPr>
          <w:b/>
          <w:i/>
        </w:rPr>
        <w:t>Solartime</w:t>
      </w:r>
      <w:proofErr w:type="spellEnd"/>
      <w:r w:rsidRPr="0060484A">
        <w:rPr>
          <w:b/>
          <w:i/>
        </w:rPr>
        <w:t>:</w:t>
      </w:r>
      <w:r>
        <w:t xml:space="preserve"> modifica el sector de arranque de Windows para ejecutar </w:t>
      </w:r>
      <w:proofErr w:type="spellStart"/>
      <w:r>
        <w:t>Wolfcreek</w:t>
      </w:r>
      <w:proofErr w:type="spellEnd"/>
      <w:r>
        <w:t xml:space="preserve"> cada vez que </w:t>
      </w:r>
      <w:r>
        <w:tab/>
        <w:t>se inicia el sistema.</w:t>
      </w:r>
    </w:p>
    <w:p w:rsidR="00CF396D" w:rsidRDefault="00CF396D" w:rsidP="00CF396D">
      <w:pPr>
        <w:pStyle w:val="Prrafodelista"/>
        <w:spacing w:after="0"/>
        <w:ind w:left="1080"/>
        <w:jc w:val="both"/>
      </w:pPr>
      <w:r w:rsidRPr="0060484A">
        <w:rPr>
          <w:b/>
          <w:i/>
        </w:rPr>
        <w:t xml:space="preserve">2. </w:t>
      </w:r>
      <w:proofErr w:type="spellStart"/>
      <w:r w:rsidRPr="0060484A">
        <w:rPr>
          <w:b/>
          <w:i/>
        </w:rPr>
        <w:t>Wolfcreek</w:t>
      </w:r>
      <w:proofErr w:type="spellEnd"/>
      <w:r w:rsidRPr="0060484A">
        <w:rPr>
          <w:b/>
          <w:i/>
        </w:rPr>
        <w:t>:</w:t>
      </w:r>
      <w:r w:rsidRPr="000B5513">
        <w:t xml:space="preserve"> driver del </w:t>
      </w:r>
      <w:proofErr w:type="spellStart"/>
      <w:r w:rsidRPr="000B5513">
        <w:t>kernel</w:t>
      </w:r>
      <w:proofErr w:type="spellEnd"/>
      <w:r w:rsidRPr="000B5513">
        <w:t xml:space="preserve"> cargado e</w:t>
      </w:r>
      <w:r>
        <w:t xml:space="preserve">n el inicio del sistema y que sirve para cargar el resto </w:t>
      </w:r>
      <w:r>
        <w:tab/>
        <w:t xml:space="preserve">de </w:t>
      </w:r>
      <w:proofErr w:type="gramStart"/>
      <w:r>
        <w:t>componentes</w:t>
      </w:r>
      <w:proofErr w:type="gramEnd"/>
      <w:r>
        <w:t xml:space="preserve"> una vez iniciado el sistema.</w:t>
      </w:r>
    </w:p>
    <w:p w:rsidR="00CF396D" w:rsidRDefault="00CF396D" w:rsidP="00CF396D">
      <w:pPr>
        <w:pStyle w:val="Prrafodelista"/>
        <w:spacing w:after="0"/>
        <w:ind w:left="1080"/>
        <w:jc w:val="both"/>
      </w:pPr>
      <w:r w:rsidRPr="0060484A">
        <w:rPr>
          <w:b/>
          <w:i/>
        </w:rPr>
        <w:t>3. Keystone:</w:t>
      </w:r>
      <w:r>
        <w:t xml:space="preserve"> componente que mediante inyección de DLL ejecuta aplicaciones maliciosas </w:t>
      </w:r>
      <w:r>
        <w:tab/>
        <w:t>directamente en memoria, sin que lleguen al disco duro.</w:t>
      </w:r>
    </w:p>
    <w:p w:rsidR="00CF396D" w:rsidRDefault="00CF396D" w:rsidP="00CF396D">
      <w:pPr>
        <w:pStyle w:val="Prrafodelista"/>
        <w:spacing w:after="0"/>
        <w:ind w:left="1080"/>
        <w:jc w:val="both"/>
      </w:pPr>
      <w:r w:rsidRPr="0060484A">
        <w:rPr>
          <w:b/>
          <w:i/>
        </w:rPr>
        <w:t xml:space="preserve">4. </w:t>
      </w:r>
      <w:proofErr w:type="spellStart"/>
      <w:r w:rsidRPr="0060484A">
        <w:rPr>
          <w:b/>
          <w:i/>
        </w:rPr>
        <w:t>BadMFS</w:t>
      </w:r>
      <w:proofErr w:type="spellEnd"/>
      <w:r w:rsidRPr="0060484A">
        <w:rPr>
          <w:b/>
          <w:i/>
        </w:rPr>
        <w:t>:</w:t>
      </w:r>
      <w:r>
        <w:t xml:space="preserve"> sistema de ficheros encubierto que se instala en espacio no particionado del disco </w:t>
      </w:r>
      <w:r>
        <w:tab/>
        <w:t xml:space="preserve">duro de la víctima y almacena todos los drivers e implantes de </w:t>
      </w:r>
      <w:proofErr w:type="spellStart"/>
      <w:r>
        <w:t>Wolfcreek</w:t>
      </w:r>
      <w:proofErr w:type="spellEnd"/>
      <w:r>
        <w:t xml:space="preserve"> inicia.</w:t>
      </w:r>
    </w:p>
    <w:p w:rsidR="00CF396D" w:rsidRDefault="00CF396D" w:rsidP="00CF396D">
      <w:pPr>
        <w:pStyle w:val="Prrafodelista"/>
        <w:spacing w:after="0"/>
        <w:ind w:left="1080"/>
        <w:jc w:val="both"/>
      </w:pPr>
      <w:r w:rsidRPr="0060484A">
        <w:rPr>
          <w:b/>
          <w:i/>
        </w:rPr>
        <w:t xml:space="preserve">5. Windows </w:t>
      </w:r>
      <w:proofErr w:type="spellStart"/>
      <w:r w:rsidRPr="0060484A">
        <w:rPr>
          <w:b/>
          <w:i/>
        </w:rPr>
        <w:t>Transitory</w:t>
      </w:r>
      <w:proofErr w:type="spellEnd"/>
      <w:r w:rsidRPr="0060484A">
        <w:rPr>
          <w:b/>
          <w:i/>
        </w:rPr>
        <w:t xml:space="preserve"> File </w:t>
      </w:r>
      <w:proofErr w:type="spellStart"/>
      <w:r w:rsidRPr="0060484A">
        <w:rPr>
          <w:b/>
          <w:i/>
        </w:rPr>
        <w:t>System</w:t>
      </w:r>
      <w:proofErr w:type="spellEnd"/>
      <w:r w:rsidRPr="0060484A">
        <w:rPr>
          <w:b/>
          <w:i/>
        </w:rPr>
        <w:t>:</w:t>
      </w:r>
      <w:r w:rsidRPr="000B5513">
        <w:t xml:space="preserve"> nuevo método para instalar </w:t>
      </w:r>
      <w:proofErr w:type="spellStart"/>
      <w:r w:rsidRPr="000B5513">
        <w:t>AngelFire</w:t>
      </w:r>
      <w:proofErr w:type="spellEnd"/>
      <w:r w:rsidRPr="000B5513">
        <w:t xml:space="preserve"> que</w:t>
      </w:r>
      <w:r>
        <w:t xml:space="preserve"> permite al </w:t>
      </w:r>
      <w:r>
        <w:tab/>
        <w:t xml:space="preserve">operador de la CIA crear ficheros temporales para tareas específicas en lugar de dejar dichos </w:t>
      </w:r>
      <w:r>
        <w:tab/>
        <w:t>ficheros en el disco de la víctima.</w:t>
      </w:r>
    </w:p>
    <w:p w:rsidR="00CF396D" w:rsidRPr="00CF396D" w:rsidRDefault="00CF396D" w:rsidP="00CF396D">
      <w:pPr>
        <w:pStyle w:val="Prrafodelista"/>
        <w:spacing w:after="0"/>
        <w:ind w:left="1080"/>
        <w:jc w:val="both"/>
      </w:pPr>
    </w:p>
    <w:p w:rsidR="00CF396D" w:rsidRDefault="00CF396D" w:rsidP="000B5513">
      <w:pPr>
        <w:pStyle w:val="Prrafodelista"/>
        <w:numPr>
          <w:ilvl w:val="0"/>
          <w:numId w:val="4"/>
        </w:numPr>
        <w:spacing w:after="0"/>
        <w:jc w:val="both"/>
        <w:rPr>
          <w:b/>
          <w:u w:val="single"/>
        </w:rPr>
      </w:pPr>
      <w:proofErr w:type="spellStart"/>
      <w:r w:rsidRPr="00CF396D">
        <w:rPr>
          <w:b/>
          <w:u w:val="single"/>
        </w:rPr>
        <w:t>Pandemic</w:t>
      </w:r>
      <w:proofErr w:type="spellEnd"/>
    </w:p>
    <w:p w:rsidR="00CF396D" w:rsidRDefault="0050605B" w:rsidP="00CF396D">
      <w:pPr>
        <w:pStyle w:val="Prrafodelista"/>
        <w:spacing w:after="0"/>
        <w:ind w:left="1080"/>
        <w:jc w:val="both"/>
      </w:pPr>
      <w:r>
        <w:t xml:space="preserve">Es una herramienta </w:t>
      </w:r>
      <w:r w:rsidR="00966C3B">
        <w:t>utilizada</w:t>
      </w:r>
      <w:r>
        <w:t xml:space="preserve"> en ordenadores Windows que comparten archivos y programas dentro de una red local. Cuando el usuario descarga un archivo de ese ordenador infectado, </w:t>
      </w:r>
      <w:proofErr w:type="spellStart"/>
      <w:r>
        <w:t>Pandemic</w:t>
      </w:r>
      <w:proofErr w:type="spellEnd"/>
      <w:r>
        <w:t xml:space="preserve"> reemplaza el código del programa que se está descargando en tiempo real con una versión que incluye el troyano en su interior.</w:t>
      </w:r>
    </w:p>
    <w:p w:rsidR="00B10693" w:rsidRDefault="00B10693" w:rsidP="00CF396D">
      <w:pPr>
        <w:pStyle w:val="Prrafodelista"/>
        <w:spacing w:after="0"/>
        <w:ind w:left="1080"/>
        <w:jc w:val="both"/>
      </w:pPr>
      <w:r>
        <w:t>Para ocultar su actividad, el archivo original en el servidor no es modificado en ningún momento, sino que se reemplaza en pleno tránsito de datos.</w:t>
      </w:r>
    </w:p>
    <w:p w:rsidR="00B10693" w:rsidRDefault="00B10693" w:rsidP="00CF396D">
      <w:pPr>
        <w:pStyle w:val="Prrafodelista"/>
        <w:spacing w:after="0"/>
        <w:ind w:left="1080"/>
        <w:jc w:val="both"/>
      </w:pPr>
      <w:r>
        <w:t xml:space="preserve">A través de la ejecución del </w:t>
      </w:r>
      <w:proofErr w:type="gramStart"/>
      <w:r>
        <w:t>malware</w:t>
      </w:r>
      <w:proofErr w:type="gramEnd"/>
      <w:r>
        <w:t>, se van infectando consecutivamente ordenadores en la red local.</w:t>
      </w:r>
    </w:p>
    <w:p w:rsidR="005363CD" w:rsidRPr="000B5513" w:rsidRDefault="00B10693" w:rsidP="00CD67DA">
      <w:pPr>
        <w:pStyle w:val="Prrafodelista"/>
        <w:spacing w:after="0"/>
        <w:ind w:left="0"/>
        <w:jc w:val="center"/>
      </w:pPr>
      <w:r>
        <w:rPr>
          <w:noProof/>
        </w:rPr>
        <w:drawing>
          <wp:inline distT="0" distB="0" distL="0" distR="0">
            <wp:extent cx="5572121" cy="2914650"/>
            <wp:effectExtent l="0" t="0" r="0" b="0"/>
            <wp:docPr id="7" name="Imagen 7" descr="pandemic-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demic-ejemp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465" cy="2924769"/>
                    </a:xfrm>
                    <a:prstGeom prst="rect">
                      <a:avLst/>
                    </a:prstGeom>
                    <a:noFill/>
                    <a:ln>
                      <a:noFill/>
                    </a:ln>
                  </pic:spPr>
                </pic:pic>
              </a:graphicData>
            </a:graphic>
          </wp:inline>
        </w:drawing>
      </w:r>
    </w:p>
    <w:p w:rsidR="005363CD" w:rsidRDefault="005363CD" w:rsidP="00FD6649">
      <w:pPr>
        <w:pStyle w:val="Prrafodelista"/>
        <w:numPr>
          <w:ilvl w:val="0"/>
          <w:numId w:val="2"/>
        </w:numPr>
        <w:spacing w:after="0"/>
        <w:jc w:val="both"/>
        <w:rPr>
          <w:b/>
        </w:rPr>
      </w:pPr>
      <w:r>
        <w:rPr>
          <w:b/>
        </w:rPr>
        <w:lastRenderedPageBreak/>
        <w:t>Conclusión</w:t>
      </w:r>
    </w:p>
    <w:p w:rsidR="00FD6649" w:rsidRDefault="00BA6DA6" w:rsidP="00846854">
      <w:pPr>
        <w:jc w:val="both"/>
      </w:pPr>
      <w:r>
        <w:t>Estamos</w:t>
      </w:r>
      <w:r w:rsidR="004F7CEE">
        <w:t xml:space="preserve"> </w:t>
      </w:r>
      <w:r>
        <w:t xml:space="preserve">constantemente </w:t>
      </w:r>
      <w:r w:rsidR="004F7CEE">
        <w:t xml:space="preserve">en peligro </w:t>
      </w:r>
      <w:r>
        <w:t>desde todos lados</w:t>
      </w:r>
      <w:r w:rsidR="00846854">
        <w:t>, no podemos fiarnos de nadie y tenemos que estar en todo momento precavidos y en alerta. Cualquier cosa que nos parezca extraña debemos evadirla y tenemos que tener mucho cuidado con lo que hacemos, donde lo hacemos, los datos que aportamos, la información que almacenamos, dónde la almacenamos es fundamental y cómo la protegemos.</w:t>
      </w:r>
    </w:p>
    <w:p w:rsidR="00846854" w:rsidRDefault="00846854" w:rsidP="00846854">
      <w:pPr>
        <w:jc w:val="both"/>
      </w:pPr>
      <w:r>
        <w:t xml:space="preserve">Hoy en día, con la continua evolución y avances de la tecnología, nos exponemos cada vez más a atacantes del mundo “externo”, y no solo </w:t>
      </w:r>
      <w:r w:rsidR="007536DD">
        <w:t xml:space="preserve">a </w:t>
      </w:r>
      <w:r>
        <w:t xml:space="preserve">aquellos que pensábamos que eran los “malos”, sino que ahora nos hemos dado cuenta </w:t>
      </w:r>
      <w:proofErr w:type="gramStart"/>
      <w:r>
        <w:t>que</w:t>
      </w:r>
      <w:proofErr w:type="gramEnd"/>
      <w:r>
        <w:t xml:space="preserve"> también </w:t>
      </w:r>
      <w:r w:rsidR="007536DD">
        <w:t xml:space="preserve">a </w:t>
      </w:r>
      <w:r>
        <w:t>aquellos que “por fuera eran buenos” y que resultaron ser peores que los “malos”.</w:t>
      </w:r>
    </w:p>
    <w:p w:rsidR="006B7A47" w:rsidRPr="00FD6649" w:rsidRDefault="005A2FF6" w:rsidP="00846854">
      <w:pPr>
        <w:jc w:val="both"/>
      </w:pPr>
      <w:r>
        <w:t>En definitiva</w:t>
      </w:r>
      <w:r w:rsidR="004F7CEE">
        <w:t>,</w:t>
      </w:r>
      <w:r>
        <w:t xml:space="preserve"> todo</w:t>
      </w:r>
      <w:r w:rsidR="004F7CEE">
        <w:t xml:space="preserve"> esto está movido y apoyado por grandes empresas, agencias, política, ejército, grandes países y estados…, mayoritariamente por razones de </w:t>
      </w:r>
      <w:proofErr w:type="gramStart"/>
      <w:r w:rsidR="004F7CEE">
        <w:t>negocio</w:t>
      </w:r>
      <w:proofErr w:type="gramEnd"/>
      <w:r>
        <w:t xml:space="preserve"> aunque también importantes razones personales.</w:t>
      </w:r>
    </w:p>
    <w:p w:rsidR="00FD6649" w:rsidRDefault="00FD6649" w:rsidP="00FD6649">
      <w:pPr>
        <w:pStyle w:val="Prrafodelista"/>
        <w:numPr>
          <w:ilvl w:val="0"/>
          <w:numId w:val="2"/>
        </w:numPr>
        <w:spacing w:after="0"/>
        <w:jc w:val="both"/>
        <w:rPr>
          <w:b/>
        </w:rPr>
      </w:pPr>
      <w:r w:rsidRPr="00FD6649">
        <w:rPr>
          <w:b/>
        </w:rPr>
        <w:t>Referencias</w:t>
      </w:r>
    </w:p>
    <w:p w:rsidR="005363CD" w:rsidRPr="00CF4FFE" w:rsidRDefault="00294C8A" w:rsidP="00CF4FFE">
      <w:pPr>
        <w:pStyle w:val="Prrafodelista"/>
        <w:numPr>
          <w:ilvl w:val="0"/>
          <w:numId w:val="6"/>
        </w:numPr>
        <w:spacing w:after="0"/>
        <w:jc w:val="both"/>
        <w:rPr>
          <w:sz w:val="20"/>
          <w:szCs w:val="20"/>
        </w:rPr>
      </w:pPr>
      <w:hyperlink r:id="rId14" w:history="1">
        <w:r w:rsidR="00CF4FFE" w:rsidRPr="00CF4FFE">
          <w:rPr>
            <w:rStyle w:val="Hipervnculo"/>
            <w:sz w:val="20"/>
            <w:szCs w:val="20"/>
          </w:rPr>
          <w:t>https://www.mentealternativa.com/vault7-wikileaks/</w:t>
        </w:r>
      </w:hyperlink>
    </w:p>
    <w:p w:rsidR="00CF396D" w:rsidRPr="00CF4FFE" w:rsidRDefault="00294C8A" w:rsidP="00CF396D">
      <w:pPr>
        <w:pStyle w:val="Prrafodelista"/>
        <w:numPr>
          <w:ilvl w:val="0"/>
          <w:numId w:val="6"/>
        </w:numPr>
        <w:spacing w:after="0"/>
        <w:rPr>
          <w:sz w:val="20"/>
          <w:szCs w:val="20"/>
        </w:rPr>
      </w:pPr>
      <w:hyperlink r:id="rId15" w:history="1">
        <w:r w:rsidR="00CF4FFE" w:rsidRPr="00CF4FFE">
          <w:rPr>
            <w:rStyle w:val="Hipervnculo"/>
            <w:sz w:val="20"/>
            <w:szCs w:val="20"/>
          </w:rPr>
          <w:t>https://www.elperiodico.com/es/internacional/20170307/la-ultima-filtracion-de-wikileaks-en-claves-5882410</w:t>
        </w:r>
      </w:hyperlink>
    </w:p>
    <w:p w:rsidR="005363CD" w:rsidRPr="009C154F" w:rsidRDefault="00294C8A" w:rsidP="00CF4FFE">
      <w:pPr>
        <w:pStyle w:val="Prrafodelista"/>
        <w:numPr>
          <w:ilvl w:val="0"/>
          <w:numId w:val="6"/>
        </w:numPr>
        <w:spacing w:after="0"/>
        <w:jc w:val="both"/>
        <w:rPr>
          <w:rStyle w:val="Hipervnculo"/>
          <w:color w:val="auto"/>
          <w:sz w:val="20"/>
          <w:szCs w:val="20"/>
          <w:u w:val="none"/>
          <w:lang w:val="en-US"/>
        </w:rPr>
      </w:pPr>
      <w:hyperlink r:id="rId16" w:history="1">
        <w:r w:rsidR="00CF4FFE" w:rsidRPr="00CF4FFE">
          <w:rPr>
            <w:rStyle w:val="Hipervnculo"/>
            <w:sz w:val="20"/>
            <w:szCs w:val="20"/>
            <w:lang w:val="en-US"/>
          </w:rPr>
          <w:t>https://wikileaks.org/ciav7p1/</w:t>
        </w:r>
      </w:hyperlink>
    </w:p>
    <w:p w:rsidR="009C154F" w:rsidRPr="009C154F" w:rsidRDefault="009C154F" w:rsidP="00CF4FFE">
      <w:pPr>
        <w:pStyle w:val="Prrafodelista"/>
        <w:numPr>
          <w:ilvl w:val="0"/>
          <w:numId w:val="6"/>
        </w:numPr>
        <w:spacing w:after="0"/>
        <w:jc w:val="both"/>
        <w:rPr>
          <w:sz w:val="20"/>
          <w:szCs w:val="20"/>
          <w:lang w:val="en-US"/>
        </w:rPr>
      </w:pPr>
      <w:hyperlink r:id="rId17" w:history="1">
        <w:r w:rsidRPr="009C154F">
          <w:rPr>
            <w:rStyle w:val="Hipervnculo"/>
            <w:sz w:val="20"/>
            <w:szCs w:val="20"/>
          </w:rPr>
          <w:t>https://wikileaks.org/vault7/?</w:t>
        </w:r>
      </w:hyperlink>
    </w:p>
    <w:p w:rsidR="000B5513" w:rsidRPr="00CF4FFE" w:rsidRDefault="00294C8A" w:rsidP="00CF396D">
      <w:pPr>
        <w:pStyle w:val="Prrafodelista"/>
        <w:numPr>
          <w:ilvl w:val="0"/>
          <w:numId w:val="6"/>
        </w:numPr>
        <w:spacing w:after="0"/>
        <w:jc w:val="both"/>
        <w:rPr>
          <w:sz w:val="20"/>
          <w:szCs w:val="20"/>
          <w:lang w:val="en-US"/>
        </w:rPr>
      </w:pPr>
      <w:hyperlink r:id="rId18" w:history="1">
        <w:r w:rsidR="00CF4FFE" w:rsidRPr="00CF4FFE">
          <w:rPr>
            <w:rStyle w:val="Hipervnculo"/>
            <w:sz w:val="20"/>
            <w:szCs w:val="20"/>
            <w:lang w:val="en-US"/>
          </w:rPr>
          <w:t>https://actualidad.rt.com/actualidad/232744-vault-7-wikileaks-armas-ciberneticas-cia</w:t>
        </w:r>
      </w:hyperlink>
    </w:p>
    <w:p w:rsidR="000B5513" w:rsidRPr="00CF4FFE" w:rsidRDefault="00294C8A" w:rsidP="00CF396D">
      <w:pPr>
        <w:pStyle w:val="Prrafodelista"/>
        <w:numPr>
          <w:ilvl w:val="0"/>
          <w:numId w:val="6"/>
        </w:numPr>
        <w:spacing w:after="0"/>
        <w:rPr>
          <w:sz w:val="20"/>
          <w:szCs w:val="20"/>
          <w:lang w:val="en-US"/>
        </w:rPr>
      </w:pPr>
      <w:hyperlink r:id="rId19" w:history="1">
        <w:r w:rsidR="00CF4FFE" w:rsidRPr="00CF4FFE">
          <w:rPr>
            <w:rStyle w:val="Hipervnculo"/>
            <w:sz w:val="20"/>
            <w:szCs w:val="20"/>
            <w:lang w:val="en-US"/>
          </w:rPr>
          <w:t>https://cybermedios.org/2017/03/22/filtraciones-de-la-cia-vault-7-todos-los-archivos-hasta-el-momento-2-gigas/</w:t>
        </w:r>
      </w:hyperlink>
    </w:p>
    <w:p w:rsidR="008C1330" w:rsidRPr="00CF4FFE" w:rsidRDefault="00294C8A" w:rsidP="00CF396D">
      <w:pPr>
        <w:pStyle w:val="Prrafodelista"/>
        <w:numPr>
          <w:ilvl w:val="0"/>
          <w:numId w:val="6"/>
        </w:numPr>
        <w:spacing w:after="0"/>
        <w:jc w:val="both"/>
        <w:rPr>
          <w:sz w:val="20"/>
          <w:szCs w:val="20"/>
          <w:lang w:val="en-US"/>
        </w:rPr>
      </w:pPr>
      <w:hyperlink r:id="rId20" w:history="1">
        <w:r w:rsidR="00CF4FFE" w:rsidRPr="00CF4FFE">
          <w:rPr>
            <w:rStyle w:val="Hipervnculo"/>
            <w:sz w:val="20"/>
            <w:szCs w:val="20"/>
            <w:lang w:val="en-US"/>
          </w:rPr>
          <w:t>https://es.wikipedia.org/wiki/Vault_7</w:t>
        </w:r>
      </w:hyperlink>
    </w:p>
    <w:p w:rsidR="00CF396D" w:rsidRPr="00CF4FFE" w:rsidRDefault="00CF396D" w:rsidP="00CF396D">
      <w:pPr>
        <w:pStyle w:val="Prrafodelista"/>
        <w:numPr>
          <w:ilvl w:val="0"/>
          <w:numId w:val="6"/>
        </w:numPr>
        <w:spacing w:after="0"/>
        <w:rPr>
          <w:sz w:val="20"/>
          <w:szCs w:val="20"/>
          <w:lang w:val="en-US"/>
        </w:rPr>
      </w:pPr>
      <w:r w:rsidRPr="00CF4FFE">
        <w:rPr>
          <w:sz w:val="20"/>
          <w:szCs w:val="20"/>
          <w:lang w:val="en-US"/>
        </w:rPr>
        <w:t xml:space="preserve"> </w:t>
      </w:r>
      <w:hyperlink r:id="rId21" w:history="1">
        <w:r w:rsidR="00CF4FFE" w:rsidRPr="00CF4FFE">
          <w:rPr>
            <w:rStyle w:val="Hipervnculo"/>
            <w:sz w:val="20"/>
            <w:szCs w:val="20"/>
            <w:lang w:val="en-US"/>
          </w:rPr>
          <w:t>http://www.computing.es/seguridad/opinion/1097445002501/vault-7-files-tentaculos-del-ciberespionaje.1.html</w:t>
        </w:r>
      </w:hyperlink>
    </w:p>
    <w:p w:rsidR="000B5513" w:rsidRPr="00CF4FFE" w:rsidRDefault="00294C8A" w:rsidP="00CF396D">
      <w:pPr>
        <w:pStyle w:val="Prrafodelista"/>
        <w:numPr>
          <w:ilvl w:val="0"/>
          <w:numId w:val="6"/>
        </w:numPr>
        <w:spacing w:after="0"/>
        <w:rPr>
          <w:sz w:val="20"/>
          <w:szCs w:val="20"/>
          <w:lang w:val="en-US"/>
        </w:rPr>
      </w:pPr>
      <w:hyperlink r:id="rId22" w:history="1">
        <w:r w:rsidR="00CF4FFE" w:rsidRPr="00CF4FFE">
          <w:rPr>
            <w:rStyle w:val="Hipervnculo"/>
            <w:sz w:val="20"/>
            <w:szCs w:val="20"/>
            <w:lang w:val="en-US"/>
          </w:rPr>
          <w:t>http://www.teinteresa.es/tecno/Vault-espionaje-CIA-revelado-WikiLeaks_0_1770422990.html</w:t>
        </w:r>
      </w:hyperlink>
    </w:p>
    <w:p w:rsidR="000B5513" w:rsidRPr="00CF4FFE" w:rsidRDefault="00294C8A" w:rsidP="00CF396D">
      <w:pPr>
        <w:pStyle w:val="Prrafodelista"/>
        <w:numPr>
          <w:ilvl w:val="0"/>
          <w:numId w:val="6"/>
        </w:numPr>
        <w:spacing w:after="0"/>
        <w:rPr>
          <w:sz w:val="20"/>
          <w:szCs w:val="20"/>
          <w:lang w:val="en-US"/>
        </w:rPr>
      </w:pPr>
      <w:hyperlink r:id="rId23" w:history="1">
        <w:r w:rsidR="00CF4FFE" w:rsidRPr="00CF4FFE">
          <w:rPr>
            <w:rStyle w:val="Hipervnculo"/>
            <w:sz w:val="20"/>
            <w:szCs w:val="20"/>
            <w:lang w:val="en-US"/>
          </w:rPr>
          <w:t>https://resumen.cl/articulos/vault-7-las-herramientas-de-hackeo-de-la-cia-son-reveladas-por-wikileaks</w:t>
        </w:r>
      </w:hyperlink>
    </w:p>
    <w:p w:rsidR="000B5513" w:rsidRPr="00CF4FFE" w:rsidRDefault="00294C8A" w:rsidP="00CF396D">
      <w:pPr>
        <w:pStyle w:val="Prrafodelista"/>
        <w:numPr>
          <w:ilvl w:val="0"/>
          <w:numId w:val="6"/>
        </w:numPr>
        <w:spacing w:after="0"/>
        <w:jc w:val="both"/>
        <w:rPr>
          <w:sz w:val="20"/>
          <w:szCs w:val="20"/>
          <w:lang w:val="en-US"/>
        </w:rPr>
      </w:pPr>
      <w:hyperlink r:id="rId24" w:history="1">
        <w:r w:rsidR="00CF4FFE" w:rsidRPr="00CF4FFE">
          <w:rPr>
            <w:rStyle w:val="Hipervnculo"/>
            <w:sz w:val="20"/>
            <w:szCs w:val="20"/>
            <w:lang w:val="en-US"/>
          </w:rPr>
          <w:t>http://blog.smartekh.com/hackeo-cia</w:t>
        </w:r>
      </w:hyperlink>
    </w:p>
    <w:p w:rsidR="000B5513" w:rsidRPr="00CF4FFE" w:rsidRDefault="00294C8A" w:rsidP="00CF396D">
      <w:pPr>
        <w:pStyle w:val="Prrafodelista"/>
        <w:numPr>
          <w:ilvl w:val="0"/>
          <w:numId w:val="6"/>
        </w:numPr>
        <w:spacing w:after="0"/>
        <w:rPr>
          <w:sz w:val="20"/>
          <w:szCs w:val="20"/>
          <w:lang w:val="en-US"/>
        </w:rPr>
      </w:pPr>
      <w:hyperlink r:id="rId25" w:history="1">
        <w:r w:rsidR="00CF4FFE" w:rsidRPr="00CF4FFE">
          <w:rPr>
            <w:rStyle w:val="Hipervnculo"/>
            <w:sz w:val="20"/>
            <w:szCs w:val="20"/>
            <w:lang w:val="en-US"/>
          </w:rPr>
          <w:t>https://nakedsecurity.sophos.com/es/2018/05/17/cias-vault-7-mega-leak-was-an-inside-job-claims-fbi/</w:t>
        </w:r>
      </w:hyperlink>
    </w:p>
    <w:p w:rsidR="00FD6649" w:rsidRPr="00CF4FFE" w:rsidRDefault="00294C8A" w:rsidP="00CF396D">
      <w:pPr>
        <w:pStyle w:val="Prrafodelista"/>
        <w:numPr>
          <w:ilvl w:val="0"/>
          <w:numId w:val="6"/>
        </w:numPr>
        <w:spacing w:after="0"/>
        <w:rPr>
          <w:sz w:val="20"/>
          <w:szCs w:val="20"/>
          <w:lang w:val="en-US"/>
        </w:rPr>
      </w:pPr>
      <w:hyperlink r:id="rId26" w:history="1">
        <w:r w:rsidR="00CF4FFE" w:rsidRPr="00CF4FFE">
          <w:rPr>
            <w:rStyle w:val="Hipervnculo"/>
            <w:sz w:val="20"/>
            <w:szCs w:val="20"/>
            <w:lang w:val="en-US"/>
          </w:rPr>
          <w:t>https://intereconomia.com/tecnologia/malware-la-cia-rastrea-la-localizacion-los-ordenadores-atacados-20170628-1646/</w:t>
        </w:r>
      </w:hyperlink>
    </w:p>
    <w:p w:rsidR="000E0A59" w:rsidRPr="00CF4FFE" w:rsidRDefault="00294C8A" w:rsidP="00CF396D">
      <w:pPr>
        <w:pStyle w:val="Prrafodelista"/>
        <w:numPr>
          <w:ilvl w:val="0"/>
          <w:numId w:val="6"/>
        </w:numPr>
        <w:spacing w:after="0"/>
        <w:rPr>
          <w:sz w:val="20"/>
          <w:szCs w:val="20"/>
          <w:lang w:val="en-US"/>
        </w:rPr>
      </w:pPr>
      <w:hyperlink r:id="rId27" w:history="1">
        <w:r w:rsidR="00CF4FFE" w:rsidRPr="00CF4FFE">
          <w:rPr>
            <w:rStyle w:val="Hipervnculo"/>
            <w:sz w:val="20"/>
            <w:szCs w:val="20"/>
            <w:lang w:val="en-US"/>
          </w:rPr>
          <w:t>https://www.csirtcv.gva.es/es/noticias/nuevo-framework-de-hackeo-de-la-cia-publicado-por-wikileaks-vault7.html</w:t>
        </w:r>
      </w:hyperlink>
    </w:p>
    <w:p w:rsidR="000E0A59" w:rsidRPr="00CF4FFE" w:rsidRDefault="00294C8A" w:rsidP="00CF4FFE">
      <w:pPr>
        <w:pStyle w:val="Prrafodelista"/>
        <w:numPr>
          <w:ilvl w:val="0"/>
          <w:numId w:val="6"/>
        </w:numPr>
        <w:spacing w:after="0"/>
        <w:rPr>
          <w:sz w:val="20"/>
          <w:szCs w:val="20"/>
          <w:lang w:val="en-US"/>
        </w:rPr>
      </w:pPr>
      <w:hyperlink r:id="rId28" w:history="1">
        <w:r w:rsidR="00CF4FFE" w:rsidRPr="00CF4FFE">
          <w:rPr>
            <w:rStyle w:val="Hipervnculo"/>
            <w:sz w:val="20"/>
            <w:szCs w:val="20"/>
            <w:lang w:val="en-US"/>
          </w:rPr>
          <w:t>https://www.adslzone.net/2017/05/19/athena-asi-puede-acceder-la-cia-casi-cualquier-pc-del-mundo-de-manera-remota/</w:t>
        </w:r>
      </w:hyperlink>
    </w:p>
    <w:p w:rsidR="001A7A96" w:rsidRPr="00CF4FFE" w:rsidRDefault="00294C8A" w:rsidP="00CF396D">
      <w:pPr>
        <w:pStyle w:val="Prrafodelista"/>
        <w:numPr>
          <w:ilvl w:val="0"/>
          <w:numId w:val="6"/>
        </w:numPr>
        <w:spacing w:after="0"/>
        <w:jc w:val="both"/>
        <w:rPr>
          <w:sz w:val="20"/>
          <w:szCs w:val="20"/>
          <w:lang w:val="en-US"/>
        </w:rPr>
      </w:pPr>
      <w:hyperlink r:id="rId29" w:history="1">
        <w:r w:rsidR="00CF4FFE" w:rsidRPr="00CF4FFE">
          <w:rPr>
            <w:rStyle w:val="Hipervnculo"/>
            <w:sz w:val="20"/>
            <w:szCs w:val="20"/>
            <w:lang w:val="en-US"/>
          </w:rPr>
          <w:t>https://www.adslzone.net/2017/11/10/wikileaks-cia-malware-hive/</w:t>
        </w:r>
      </w:hyperlink>
    </w:p>
    <w:p w:rsidR="001A7A96" w:rsidRPr="00CF4FFE" w:rsidRDefault="00294C8A" w:rsidP="00CF396D">
      <w:pPr>
        <w:pStyle w:val="Prrafodelista"/>
        <w:numPr>
          <w:ilvl w:val="0"/>
          <w:numId w:val="6"/>
        </w:numPr>
        <w:spacing w:after="0"/>
        <w:rPr>
          <w:sz w:val="20"/>
          <w:szCs w:val="20"/>
          <w:lang w:val="en-US"/>
        </w:rPr>
      </w:pPr>
      <w:hyperlink r:id="rId30" w:history="1">
        <w:r w:rsidR="00CF4FFE" w:rsidRPr="00CF4FFE">
          <w:rPr>
            <w:rStyle w:val="Hipervnculo"/>
            <w:sz w:val="20"/>
            <w:szCs w:val="20"/>
            <w:lang w:val="en-US"/>
          </w:rPr>
          <w:t>https://computerhoy.com/noticias/software/cia-recibia-ayuda-empresas-crear-malware-segun-wikileaks-65353</w:t>
        </w:r>
      </w:hyperlink>
    </w:p>
    <w:p w:rsidR="001A7A96" w:rsidRPr="00CF4FFE" w:rsidRDefault="00294C8A" w:rsidP="00CF396D">
      <w:pPr>
        <w:pStyle w:val="Prrafodelista"/>
        <w:numPr>
          <w:ilvl w:val="0"/>
          <w:numId w:val="6"/>
        </w:numPr>
        <w:spacing w:after="0"/>
        <w:rPr>
          <w:sz w:val="20"/>
          <w:szCs w:val="20"/>
          <w:lang w:val="en-US"/>
        </w:rPr>
      </w:pPr>
      <w:hyperlink r:id="rId31" w:history="1">
        <w:r w:rsidR="00CF4FFE" w:rsidRPr="00CF4FFE">
          <w:rPr>
            <w:rStyle w:val="Hipervnculo"/>
            <w:sz w:val="20"/>
            <w:szCs w:val="20"/>
            <w:lang w:val="en-US"/>
          </w:rPr>
          <w:t>https://computerhoy.com/noticias/software/wikileaks-saca-luz-angelfire-otro-malware-cia-windows-67295</w:t>
        </w:r>
      </w:hyperlink>
    </w:p>
    <w:p w:rsidR="0050605B" w:rsidRPr="00CF4FFE" w:rsidRDefault="00294C8A" w:rsidP="00CF396D">
      <w:pPr>
        <w:pStyle w:val="Prrafodelista"/>
        <w:numPr>
          <w:ilvl w:val="0"/>
          <w:numId w:val="6"/>
        </w:numPr>
        <w:spacing w:after="0"/>
        <w:rPr>
          <w:sz w:val="20"/>
          <w:szCs w:val="20"/>
          <w:lang w:val="en-US"/>
        </w:rPr>
      </w:pPr>
      <w:hyperlink r:id="rId32" w:history="1">
        <w:r w:rsidR="00CF4FFE" w:rsidRPr="00CF4FFE">
          <w:rPr>
            <w:rStyle w:val="Hipervnculo"/>
            <w:sz w:val="20"/>
            <w:szCs w:val="20"/>
            <w:lang w:val="en-US"/>
          </w:rPr>
          <w:t>https://www.adslzone.net/2017/06/02/pandemic-el-malware-de-la-cia-que-convierte-tu-pc-en-una-maquina-de-ataque/</w:t>
        </w:r>
      </w:hyperlink>
    </w:p>
    <w:p w:rsidR="008F39A1" w:rsidRPr="00CF4FFE" w:rsidRDefault="00294C8A" w:rsidP="00CF396D">
      <w:pPr>
        <w:pStyle w:val="Prrafodelista"/>
        <w:numPr>
          <w:ilvl w:val="0"/>
          <w:numId w:val="6"/>
        </w:numPr>
        <w:spacing w:after="0"/>
        <w:rPr>
          <w:sz w:val="20"/>
          <w:szCs w:val="20"/>
          <w:lang w:val="en-US"/>
        </w:rPr>
      </w:pPr>
      <w:hyperlink r:id="rId33" w:history="1">
        <w:r w:rsidR="00CF4FFE" w:rsidRPr="00CF4FFE">
          <w:rPr>
            <w:rStyle w:val="Hipervnculo"/>
            <w:sz w:val="20"/>
            <w:szCs w:val="20"/>
            <w:lang w:val="en-US"/>
          </w:rPr>
          <w:t>https://www.hackread.com/wikileaks-cia-windows-pandemic-malware/</w:t>
        </w:r>
      </w:hyperlink>
    </w:p>
    <w:p w:rsidR="008F39A1" w:rsidRPr="00CF4FFE" w:rsidRDefault="00294C8A" w:rsidP="00CF396D">
      <w:pPr>
        <w:pStyle w:val="Prrafodelista"/>
        <w:numPr>
          <w:ilvl w:val="0"/>
          <w:numId w:val="6"/>
        </w:numPr>
        <w:spacing w:after="0"/>
        <w:rPr>
          <w:sz w:val="20"/>
          <w:szCs w:val="20"/>
          <w:lang w:val="en-US"/>
        </w:rPr>
      </w:pPr>
      <w:hyperlink r:id="rId34" w:history="1">
        <w:r w:rsidR="00CF4FFE" w:rsidRPr="00CF4FFE">
          <w:rPr>
            <w:rStyle w:val="Hipervnculo"/>
            <w:sz w:val="20"/>
            <w:szCs w:val="20"/>
            <w:lang w:val="en-US"/>
          </w:rPr>
          <w:t>http://www.zonavirus.com/noticias/2017/pandemic-el-virus-creado-por-la-cia.asp</w:t>
        </w:r>
      </w:hyperlink>
    </w:p>
    <w:p w:rsidR="00FD6649" w:rsidRPr="00CF4FFE" w:rsidRDefault="00FD6649" w:rsidP="00FD6649">
      <w:pPr>
        <w:pStyle w:val="Prrafodelista"/>
        <w:spacing w:after="0"/>
        <w:ind w:left="0"/>
        <w:jc w:val="both"/>
        <w:rPr>
          <w:lang w:val="en-US"/>
        </w:rPr>
      </w:pPr>
    </w:p>
    <w:sectPr w:rsidR="00FD6649" w:rsidRPr="00CF4FFE" w:rsidSect="00FE3394">
      <w:headerReference w:type="default" r:id="rId35"/>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C8A" w:rsidRDefault="00294C8A" w:rsidP="00781D0B">
      <w:pPr>
        <w:spacing w:after="0" w:line="240" w:lineRule="auto"/>
      </w:pPr>
      <w:r>
        <w:separator/>
      </w:r>
    </w:p>
  </w:endnote>
  <w:endnote w:type="continuationSeparator" w:id="0">
    <w:p w:rsidR="00294C8A" w:rsidRDefault="00294C8A"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C8A" w:rsidRDefault="00294C8A" w:rsidP="00781D0B">
      <w:pPr>
        <w:spacing w:after="0" w:line="240" w:lineRule="auto"/>
      </w:pPr>
      <w:r>
        <w:separator/>
      </w:r>
    </w:p>
  </w:footnote>
  <w:footnote w:type="continuationSeparator" w:id="0">
    <w:p w:rsidR="00294C8A" w:rsidRDefault="00294C8A"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D0F"/>
    <w:multiLevelType w:val="hybridMultilevel"/>
    <w:tmpl w:val="0E30C2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0CF6A55"/>
    <w:multiLevelType w:val="hybridMultilevel"/>
    <w:tmpl w:val="2716C9B8"/>
    <w:lvl w:ilvl="0" w:tplc="4094F9B8">
      <w:start w:val="5"/>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24C2571B"/>
    <w:multiLevelType w:val="hybridMultilevel"/>
    <w:tmpl w:val="CB2C0864"/>
    <w:lvl w:ilvl="0" w:tplc="4094F9B8">
      <w:start w:val="5"/>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3744777D"/>
    <w:multiLevelType w:val="hybridMultilevel"/>
    <w:tmpl w:val="B496730E"/>
    <w:lvl w:ilvl="0" w:tplc="4094F9B8">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33635C"/>
    <w:multiLevelType w:val="hybridMultilevel"/>
    <w:tmpl w:val="F2949A66"/>
    <w:lvl w:ilvl="0" w:tplc="4094F9B8">
      <w:start w:val="5"/>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BB2510E"/>
    <w:multiLevelType w:val="hybridMultilevel"/>
    <w:tmpl w:val="A9768EB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E2655D9"/>
    <w:multiLevelType w:val="hybridMultilevel"/>
    <w:tmpl w:val="4FFE430A"/>
    <w:lvl w:ilvl="0" w:tplc="4094F9B8">
      <w:start w:val="5"/>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0173DAD"/>
    <w:multiLevelType w:val="multilevel"/>
    <w:tmpl w:val="8F5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5E29C4"/>
    <w:multiLevelType w:val="hybridMultilevel"/>
    <w:tmpl w:val="8B466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5"/>
  </w:num>
  <w:num w:numId="5">
    <w:abstractNumId w:val="7"/>
  </w:num>
  <w:num w:numId="6">
    <w:abstractNumId w:val="3"/>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B5513"/>
    <w:rsid w:val="000E0A59"/>
    <w:rsid w:val="000F5BA1"/>
    <w:rsid w:val="00140E32"/>
    <w:rsid w:val="00151966"/>
    <w:rsid w:val="00180F4E"/>
    <w:rsid w:val="001A7A96"/>
    <w:rsid w:val="001E49D2"/>
    <w:rsid w:val="001E5E93"/>
    <w:rsid w:val="00223AB0"/>
    <w:rsid w:val="00250CEB"/>
    <w:rsid w:val="00294C8A"/>
    <w:rsid w:val="002D48AB"/>
    <w:rsid w:val="00322EA1"/>
    <w:rsid w:val="00383CDA"/>
    <w:rsid w:val="003A6F63"/>
    <w:rsid w:val="00412D2A"/>
    <w:rsid w:val="00435CD5"/>
    <w:rsid w:val="004762DF"/>
    <w:rsid w:val="004F3076"/>
    <w:rsid w:val="004F7CEE"/>
    <w:rsid w:val="0050605B"/>
    <w:rsid w:val="00534C89"/>
    <w:rsid w:val="005363CD"/>
    <w:rsid w:val="0059249F"/>
    <w:rsid w:val="005A2FF6"/>
    <w:rsid w:val="005A503F"/>
    <w:rsid w:val="005A73BF"/>
    <w:rsid w:val="0060484A"/>
    <w:rsid w:val="00661FED"/>
    <w:rsid w:val="00666FAF"/>
    <w:rsid w:val="006721D0"/>
    <w:rsid w:val="006B7A47"/>
    <w:rsid w:val="006E3026"/>
    <w:rsid w:val="006E6BC3"/>
    <w:rsid w:val="006F7A32"/>
    <w:rsid w:val="00704C77"/>
    <w:rsid w:val="00715E29"/>
    <w:rsid w:val="007536DD"/>
    <w:rsid w:val="00755213"/>
    <w:rsid w:val="00781882"/>
    <w:rsid w:val="00781D0B"/>
    <w:rsid w:val="007C5DCC"/>
    <w:rsid w:val="007F62F6"/>
    <w:rsid w:val="008078C6"/>
    <w:rsid w:val="008111FA"/>
    <w:rsid w:val="00811CD9"/>
    <w:rsid w:val="00813917"/>
    <w:rsid w:val="00840185"/>
    <w:rsid w:val="00846854"/>
    <w:rsid w:val="008C1330"/>
    <w:rsid w:val="008C1CAD"/>
    <w:rsid w:val="008E6027"/>
    <w:rsid w:val="008F39A1"/>
    <w:rsid w:val="00945075"/>
    <w:rsid w:val="00966C3B"/>
    <w:rsid w:val="009B4E0D"/>
    <w:rsid w:val="009C154F"/>
    <w:rsid w:val="00A773BA"/>
    <w:rsid w:val="00AB168D"/>
    <w:rsid w:val="00B10693"/>
    <w:rsid w:val="00BA6DA6"/>
    <w:rsid w:val="00BB195F"/>
    <w:rsid w:val="00BB2DFE"/>
    <w:rsid w:val="00BD6A01"/>
    <w:rsid w:val="00BE162B"/>
    <w:rsid w:val="00C54A8E"/>
    <w:rsid w:val="00C66853"/>
    <w:rsid w:val="00C95782"/>
    <w:rsid w:val="00CC0377"/>
    <w:rsid w:val="00CD67DA"/>
    <w:rsid w:val="00CF396D"/>
    <w:rsid w:val="00CF4FFE"/>
    <w:rsid w:val="00D9776D"/>
    <w:rsid w:val="00DB4EF7"/>
    <w:rsid w:val="00DC0409"/>
    <w:rsid w:val="00DD750B"/>
    <w:rsid w:val="00E2269D"/>
    <w:rsid w:val="00E324BE"/>
    <w:rsid w:val="00E712F3"/>
    <w:rsid w:val="00E960F4"/>
    <w:rsid w:val="00EB70E6"/>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1D534"/>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960F4"/>
    <w:pPr>
      <w:spacing w:line="240" w:lineRule="auto"/>
    </w:pPr>
    <w:rPr>
      <w:i/>
      <w:iCs/>
      <w:color w:val="1F497D" w:themeColor="text2"/>
      <w:sz w:val="18"/>
      <w:szCs w:val="18"/>
    </w:rPr>
  </w:style>
  <w:style w:type="character" w:styleId="Hipervnculo">
    <w:name w:val="Hyperlink"/>
    <w:basedOn w:val="Fuentedeprrafopredeter"/>
    <w:uiPriority w:val="99"/>
    <w:unhideWhenUsed/>
    <w:rsid w:val="00C95782"/>
    <w:rPr>
      <w:color w:val="0000FF"/>
      <w:u w:val="single"/>
    </w:rPr>
  </w:style>
  <w:style w:type="character" w:styleId="Textoennegrita">
    <w:name w:val="Strong"/>
    <w:basedOn w:val="Fuentedeprrafopredeter"/>
    <w:uiPriority w:val="22"/>
    <w:qFormat/>
    <w:rsid w:val="000B5513"/>
    <w:rPr>
      <w:b/>
      <w:bCs/>
    </w:rPr>
  </w:style>
  <w:style w:type="character" w:styleId="Hipervnculovisitado">
    <w:name w:val="FollowedHyperlink"/>
    <w:basedOn w:val="Fuentedeprrafopredeter"/>
    <w:uiPriority w:val="99"/>
    <w:semiHidden/>
    <w:unhideWhenUsed/>
    <w:rsid w:val="00CF396D"/>
    <w:rPr>
      <w:color w:val="800080" w:themeColor="followedHyperlink"/>
      <w:u w:val="single"/>
    </w:rPr>
  </w:style>
  <w:style w:type="character" w:styleId="Mencinsinresolver">
    <w:name w:val="Unresolved Mention"/>
    <w:basedOn w:val="Fuentedeprrafopredeter"/>
    <w:uiPriority w:val="99"/>
    <w:semiHidden/>
    <w:unhideWhenUsed/>
    <w:rsid w:val="00CF3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actualidad.rt.com/actualidad/232744-vault-7-wikileaks-armas-ciberneticas-cia" TargetMode="External"/><Relationship Id="rId26" Type="http://schemas.openxmlformats.org/officeDocument/2006/relationships/hyperlink" Target="https://intereconomia.com/tecnologia/malware-la-cia-rastrea-la-localizacion-los-ordenadores-atacados-20170628-1646/" TargetMode="External"/><Relationship Id="rId3" Type="http://schemas.openxmlformats.org/officeDocument/2006/relationships/settings" Target="settings.xml"/><Relationship Id="rId21" Type="http://schemas.openxmlformats.org/officeDocument/2006/relationships/hyperlink" Target="http://www.computing.es/seguridad/opinion/1097445002501/vault-7-files-tentaculos-del-ciberespionaje.1.html" TargetMode="External"/><Relationship Id="rId34" Type="http://schemas.openxmlformats.org/officeDocument/2006/relationships/hyperlink" Target="http://www.zonavirus.com/noticias/2017/pandemic-el-virus-creado-por-la-cia.asp"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ikileaks.org/vault7/?" TargetMode="External"/><Relationship Id="rId25" Type="http://schemas.openxmlformats.org/officeDocument/2006/relationships/hyperlink" Target="https://nakedsecurity.sophos.com/es/2018/05/17/cias-vault-7-mega-leak-was-an-inside-job-claims-fbi/" TargetMode="External"/><Relationship Id="rId33" Type="http://schemas.openxmlformats.org/officeDocument/2006/relationships/hyperlink" Target="https://www.hackread.com/wikileaks-cia-windows-pandemic-malware/" TargetMode="External"/><Relationship Id="rId2" Type="http://schemas.openxmlformats.org/officeDocument/2006/relationships/styles" Target="styles.xml"/><Relationship Id="rId16" Type="http://schemas.openxmlformats.org/officeDocument/2006/relationships/hyperlink" Target="https://wikileaks.org/ciav7p1/" TargetMode="External"/><Relationship Id="rId20" Type="http://schemas.openxmlformats.org/officeDocument/2006/relationships/hyperlink" Target="https://es.wikipedia.org/wiki/Vault_7" TargetMode="External"/><Relationship Id="rId29" Type="http://schemas.openxmlformats.org/officeDocument/2006/relationships/hyperlink" Target="https://www.adslzone.net/2017/11/10/wikileaks-cia-malware-h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blog.smartekh.com/hackeo-cia" TargetMode="External"/><Relationship Id="rId32" Type="http://schemas.openxmlformats.org/officeDocument/2006/relationships/hyperlink" Target="https://www.adslzone.net/2017/06/02/pandemic-el-malware-de-la-cia-que-convierte-tu-pc-en-una-maquina-de-ataqu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lperiodico.com/es/internacional/20170307/la-ultima-filtracion-de-wikileaks-en-claves-5882410" TargetMode="External"/><Relationship Id="rId23" Type="http://schemas.openxmlformats.org/officeDocument/2006/relationships/hyperlink" Target="https://resumen.cl/articulos/vault-7-las-herramientas-de-hackeo-de-la-cia-son-reveladas-por-wikileaks" TargetMode="External"/><Relationship Id="rId28" Type="http://schemas.openxmlformats.org/officeDocument/2006/relationships/hyperlink" Target="https://www.adslzone.net/2017/05/19/athena-asi-puede-acceder-la-cia-casi-cualquier-pc-del-mundo-de-manera-remota/" TargetMode="External"/><Relationship Id="rId36" Type="http://schemas.openxmlformats.org/officeDocument/2006/relationships/fontTable" Target="fontTable.xml"/><Relationship Id="rId10" Type="http://schemas.openxmlformats.org/officeDocument/2006/relationships/hyperlink" Target="https://wikileaks.org/vault7/document/Athena-v1_0-UserGuide/" TargetMode="External"/><Relationship Id="rId19" Type="http://schemas.openxmlformats.org/officeDocument/2006/relationships/hyperlink" Target="https://cybermedios.org/2017/03/22/filtraciones-de-la-cia-vault-7-todos-los-archivos-hasta-el-momento-2-gigas/" TargetMode="External"/><Relationship Id="rId31" Type="http://schemas.openxmlformats.org/officeDocument/2006/relationships/hyperlink" Target="https://computerhoy.com/noticias/software/wikileaks-saca-luz-angelfire-otro-malware-cia-windows-6729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ntealternativa.com/vault7-wikileaks/" TargetMode="External"/><Relationship Id="rId22" Type="http://schemas.openxmlformats.org/officeDocument/2006/relationships/hyperlink" Target="http://www.teinteresa.es/tecno/Vault-espionaje-CIA-revelado-WikiLeaks_0_1770422990.html" TargetMode="External"/><Relationship Id="rId27" Type="http://schemas.openxmlformats.org/officeDocument/2006/relationships/hyperlink" Target="https://www.csirtcv.gva.es/es/noticias/nuevo-framework-de-hackeo-de-la-cia-publicado-por-wikileaks-vault7.html" TargetMode="External"/><Relationship Id="rId30" Type="http://schemas.openxmlformats.org/officeDocument/2006/relationships/hyperlink" Target="https://computerhoy.com/noticias/software/cia-recibia-ayuda-empresas-crear-malware-segun-wikileaks-65353"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Template>
  <TotalTime>31</TotalTime>
  <Pages>8</Pages>
  <Words>2498</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VLADISLAV STELMAKH</cp:lastModifiedBy>
  <cp:revision>10</cp:revision>
  <dcterms:created xsi:type="dcterms:W3CDTF">2019-04-28T12:50:00Z</dcterms:created>
  <dcterms:modified xsi:type="dcterms:W3CDTF">2019-04-28T13:21:00Z</dcterms:modified>
</cp:coreProperties>
</file>